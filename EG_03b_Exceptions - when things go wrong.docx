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11090" w14:textId="77777777" w:rsidR="00CE5261" w:rsidRDefault="00391518" w:rsidP="009C0624">
      <w:pPr>
        <w:pStyle w:val="QATemplateHeadingOne"/>
      </w:pPr>
      <w:bookmarkStart w:id="0" w:name="_GoBack"/>
      <w:bookmarkEnd w:id="0"/>
      <w:r>
        <w:t xml:space="preserve">Exercise </w:t>
      </w:r>
      <w:r w:rsidR="00175D96">
        <w:t>3</w:t>
      </w:r>
      <w:r w:rsidR="00B3316C">
        <w:t xml:space="preserve">, </w:t>
      </w:r>
      <w:r w:rsidR="00175D96">
        <w:t>Exceptions – when things go wrong</w:t>
      </w:r>
    </w:p>
    <w:p w14:paraId="56511091" w14:textId="77777777" w:rsidR="00391518" w:rsidRDefault="00391518" w:rsidP="009C0624">
      <w:pPr>
        <w:pStyle w:val="QATemplateHeadingTwo"/>
      </w:pPr>
      <w:r>
        <w:t>Objective</w:t>
      </w:r>
      <w:r w:rsidR="00E91E5C">
        <w:t xml:space="preserve"> </w:t>
      </w:r>
    </w:p>
    <w:p w14:paraId="56511092" w14:textId="77777777" w:rsidR="00CC613E" w:rsidRPr="003930A5" w:rsidRDefault="00D46479" w:rsidP="00BB471F">
      <w:pPr>
        <w:pStyle w:val="NumBullet"/>
        <w:numPr>
          <w:ilvl w:val="0"/>
          <w:numId w:val="0"/>
        </w:numPr>
      </w:pPr>
      <w:r>
        <w:t>The primary objective</w:t>
      </w:r>
      <w:r w:rsidR="00EB0793">
        <w:t>s</w:t>
      </w:r>
      <w:r>
        <w:t xml:space="preserve"> for this lab </w:t>
      </w:r>
      <w:r w:rsidR="00EB0793">
        <w:t>are</w:t>
      </w:r>
      <w:r>
        <w:t xml:space="preserve"> to be able to throw and catch exceptions and have a full understanding of the </w:t>
      </w:r>
      <w:r w:rsidR="00C16F39">
        <w:t xml:space="preserve">Java </w:t>
      </w:r>
      <w:r>
        <w:t>runtime</w:t>
      </w:r>
      <w:r w:rsidR="00C16F39">
        <w:t>’</w:t>
      </w:r>
      <w:r>
        <w:t xml:space="preserve">s propagation </w:t>
      </w:r>
      <w:r w:rsidR="00EB0793">
        <w:t xml:space="preserve">mechanism for </w:t>
      </w:r>
      <w:r>
        <w:t>exceptions until a handler is found.</w:t>
      </w:r>
    </w:p>
    <w:p w14:paraId="56511093" w14:textId="77777777" w:rsidR="00391518" w:rsidRDefault="00391518" w:rsidP="009C0624">
      <w:pPr>
        <w:pStyle w:val="QATemplateHeadingTwo"/>
      </w:pPr>
      <w:r>
        <w:t>Overview</w:t>
      </w:r>
    </w:p>
    <w:p w14:paraId="56511094" w14:textId="77777777" w:rsidR="00D46479" w:rsidRPr="007C2D4C" w:rsidRDefault="00D46479" w:rsidP="00BB471F">
      <w:pPr>
        <w:pStyle w:val="NumBullet"/>
        <w:numPr>
          <w:ilvl w:val="0"/>
          <w:numId w:val="0"/>
        </w:numPr>
      </w:pPr>
      <w:r w:rsidRPr="00C1749E">
        <w:t>First</w:t>
      </w:r>
      <w:r>
        <w:t>ly</w:t>
      </w:r>
      <w:r w:rsidRPr="00C1749E">
        <w:t>, you will handle the exceptions by throwing a</w:t>
      </w:r>
      <w:r>
        <w:t>n</w:t>
      </w:r>
      <w:r w:rsidRPr="00C1749E">
        <w:t xml:space="preserve"> </w:t>
      </w:r>
      <w:r>
        <w:t>exception</w:t>
      </w:r>
      <w:r w:rsidRPr="00C1749E">
        <w:t xml:space="preserve"> object in your Account class constructor</w:t>
      </w:r>
      <w:r>
        <w:t xml:space="preserve"> if an invalid value is passed in for the initial account balance</w:t>
      </w:r>
      <w:r w:rsidRPr="00C1749E">
        <w:t xml:space="preserve">. </w:t>
      </w:r>
      <w:r>
        <w:t>You will then add code to use exceptions and write your own exception type.</w:t>
      </w:r>
      <w:r>
        <w:br/>
      </w:r>
      <w:r>
        <w:br/>
        <w:t xml:space="preserve">In a second practical you will enhance the MotorwaySimulator to throw a </w:t>
      </w:r>
      <w:r w:rsidR="00386676" w:rsidRPr="00386676">
        <w:t>‘</w:t>
      </w:r>
      <w:r w:rsidRPr="00386676">
        <w:t>No</w:t>
      </w:r>
      <w:r w:rsidR="00386676" w:rsidRPr="00386676">
        <w:t xml:space="preserve"> </w:t>
      </w:r>
      <w:r w:rsidRPr="00386676">
        <w:t>RegPlates</w:t>
      </w:r>
      <w:r w:rsidR="00386676" w:rsidRPr="00386676">
        <w:t xml:space="preserve"> </w:t>
      </w:r>
      <w:r w:rsidRPr="00386676">
        <w:t>Available</w:t>
      </w:r>
      <w:r w:rsidR="00386676" w:rsidRPr="00386676">
        <w:t>’</w:t>
      </w:r>
      <w:r w:rsidR="00386676">
        <w:rPr>
          <w:rFonts w:ascii="Lucida Console" w:hAnsi="Lucida Console"/>
        </w:rPr>
        <w:t xml:space="preserve"> </w:t>
      </w:r>
      <w:r w:rsidR="00386676" w:rsidRPr="00386676">
        <w:t>type of</w:t>
      </w:r>
      <w:r w:rsidR="00386676">
        <w:rPr>
          <w:rFonts w:ascii="Lucida Console" w:hAnsi="Lucida Console"/>
        </w:rPr>
        <w:t xml:space="preserve"> </w:t>
      </w:r>
      <w:r w:rsidRPr="00230707">
        <w:rPr>
          <w:rFonts w:ascii="Lucida Console" w:hAnsi="Lucida Console"/>
        </w:rPr>
        <w:t>Exception</w:t>
      </w:r>
      <w:r>
        <w:t xml:space="preserve"> from the </w:t>
      </w:r>
      <w:r w:rsidR="00230707" w:rsidRPr="00230707">
        <w:rPr>
          <w:rFonts w:ascii="Lucida Console" w:hAnsi="Lucida Console"/>
        </w:rPr>
        <w:t>Registration</w:t>
      </w:r>
      <w:r w:rsidRPr="00230707">
        <w:rPr>
          <w:rFonts w:ascii="Lucida Console" w:hAnsi="Lucida Console"/>
        </w:rPr>
        <w:t>PlateFactory</w:t>
      </w:r>
      <w:r>
        <w:t xml:space="preserve"> which then can be re-thrown by the </w:t>
      </w:r>
      <w:r w:rsidRPr="00230707">
        <w:rPr>
          <w:rFonts w:ascii="Lucida Console" w:hAnsi="Lucida Console"/>
        </w:rPr>
        <w:t>Vehicle</w:t>
      </w:r>
      <w:r>
        <w:t xml:space="preserve"> constructor (that was trying to get a </w:t>
      </w:r>
      <w:r w:rsidRPr="00230707">
        <w:rPr>
          <w:rFonts w:ascii="Lucida Console" w:hAnsi="Lucida Console"/>
        </w:rPr>
        <w:t>Reg</w:t>
      </w:r>
      <w:r w:rsidR="00230707">
        <w:rPr>
          <w:rFonts w:ascii="Lucida Console" w:hAnsi="Lucida Console"/>
        </w:rPr>
        <w:t>istration</w:t>
      </w:r>
      <w:r w:rsidRPr="00230707">
        <w:rPr>
          <w:rFonts w:ascii="Lucida Console" w:hAnsi="Lucida Console"/>
        </w:rPr>
        <w:t>Plate</w:t>
      </w:r>
      <w:r>
        <w:t xml:space="preserve">) before being caught by the </w:t>
      </w:r>
      <w:r w:rsidR="00AC43A8">
        <w:t>p</w:t>
      </w:r>
      <w:r w:rsidR="00C16F39">
        <w:t>rogram</w:t>
      </w:r>
      <w:r>
        <w:t xml:space="preserve"> that can display a suitable</w:t>
      </w:r>
      <w:r w:rsidR="00C16F39">
        <w:t xml:space="preserve"> message</w:t>
      </w:r>
      <w:r>
        <w:t>.</w:t>
      </w:r>
    </w:p>
    <w:p w14:paraId="56511095" w14:textId="77777777" w:rsidR="00E574A9" w:rsidRDefault="00721070" w:rsidP="00E574A9">
      <w:pPr>
        <w:pStyle w:val="QATemplateHeadingThree"/>
      </w:pPr>
      <w:r>
        <w:t xml:space="preserve">Part 1 </w:t>
      </w:r>
      <w:r w:rsidR="00AC43A8">
        <w:t>–</w:t>
      </w:r>
      <w:r>
        <w:t xml:space="preserve"> </w:t>
      </w:r>
      <w:r w:rsidR="001B0156">
        <w:t>Step by step</w:t>
      </w:r>
    </w:p>
    <w:p w14:paraId="56511096" w14:textId="77777777" w:rsidR="00EB0793" w:rsidRDefault="00EB0793" w:rsidP="00EB0793">
      <w:pPr>
        <w:pStyle w:val="QATemplateHeadingThree"/>
      </w:pPr>
      <w:r w:rsidRPr="00C1749E">
        <w:t>Using try/throw/catch in the Account class</w:t>
      </w:r>
    </w:p>
    <w:p w14:paraId="56511097" w14:textId="1C15E19E" w:rsidR="00E574A9" w:rsidRPr="00AC43A8" w:rsidRDefault="00C16F39" w:rsidP="00E574A9">
      <w:pPr>
        <w:pStyle w:val="NumBullet"/>
      </w:pPr>
      <w:r>
        <w:t xml:space="preserve">In Package Explorer expand </w:t>
      </w:r>
      <w:r w:rsidRPr="00C16F39">
        <w:rPr>
          <w:b/>
        </w:rPr>
        <w:t>Starter.Account</w:t>
      </w:r>
      <w:r w:rsidR="00AC43A8">
        <w:rPr>
          <w:b/>
        </w:rPr>
        <w:t>.</w:t>
      </w:r>
    </w:p>
    <w:p w14:paraId="56511098" w14:textId="77777777" w:rsidR="00AC43A8" w:rsidRPr="00E574A9" w:rsidRDefault="00AC43A8" w:rsidP="00AC43A8">
      <w:pPr>
        <w:pStyle w:val="NumBullet"/>
        <w:numPr>
          <w:ilvl w:val="0"/>
          <w:numId w:val="0"/>
        </w:numPr>
        <w:ind w:left="360"/>
      </w:pPr>
    </w:p>
    <w:p w14:paraId="56511099" w14:textId="6D9AB3EA" w:rsidR="00EB0793" w:rsidRPr="00C1749E" w:rsidRDefault="00C16F39" w:rsidP="00EB0793">
      <w:pPr>
        <w:pStyle w:val="NumBullet"/>
      </w:pPr>
      <w:r>
        <w:t>E</w:t>
      </w:r>
      <w:r w:rsidR="00EB0793" w:rsidRPr="00C1749E">
        <w:t>xecute the application</w:t>
      </w:r>
      <w:r w:rsidR="00EB0793">
        <w:t xml:space="preserve">. </w:t>
      </w:r>
      <w:r w:rsidR="00EB0793" w:rsidRPr="00C1749E">
        <w:t xml:space="preserve">Note that we have ‘successfully’ created an account with a negative balance!  This is because </w:t>
      </w:r>
      <w:r w:rsidR="00EB0793">
        <w:t xml:space="preserve">the </w:t>
      </w:r>
      <w:r w:rsidR="00EB0793" w:rsidRPr="00230707">
        <w:rPr>
          <w:rFonts w:ascii="Lucida Console" w:hAnsi="Lucida Console"/>
        </w:rPr>
        <w:t>Account</w:t>
      </w:r>
      <w:r w:rsidR="000E52B9">
        <w:rPr>
          <w:rFonts w:ascii="Lucida Console" w:hAnsi="Lucida Console"/>
        </w:rPr>
        <w:t>'s</w:t>
      </w:r>
      <w:r w:rsidR="00EB0793">
        <w:t xml:space="preserve"> constructor does </w:t>
      </w:r>
      <w:r w:rsidR="00EB0793" w:rsidRPr="00C1749E">
        <w:t xml:space="preserve">not </w:t>
      </w:r>
      <w:r w:rsidR="00EB0793">
        <w:t xml:space="preserve">test for this possibility. </w:t>
      </w:r>
      <w:r w:rsidR="00EB0793" w:rsidRPr="00C1749E">
        <w:t>We</w:t>
      </w:r>
      <w:r w:rsidR="000E52B9">
        <w:t>'</w:t>
      </w:r>
      <w:r w:rsidR="00EB0793" w:rsidRPr="00C1749E">
        <w:t>ll redesign the constructor to throw an exception.</w:t>
      </w:r>
      <w:r w:rsidR="00BB471F">
        <w:br/>
      </w:r>
    </w:p>
    <w:p w14:paraId="5651109A" w14:textId="6CD4A249" w:rsidR="00EB0793" w:rsidRDefault="00887E2A" w:rsidP="00EB0793">
      <w:pPr>
        <w:pStyle w:val="NumBullet"/>
      </w:pPr>
      <w:r>
        <w:t xml:space="preserve">Open </w:t>
      </w:r>
      <w:r w:rsidR="00EB0793" w:rsidRPr="00730B81">
        <w:rPr>
          <w:b/>
        </w:rPr>
        <w:t>Account</w:t>
      </w:r>
      <w:r w:rsidR="00EB0793">
        <w:t>.</w:t>
      </w:r>
      <w:r w:rsidR="00C16F39">
        <w:t>java</w:t>
      </w:r>
      <w:r>
        <w:t xml:space="preserve"> and l</w:t>
      </w:r>
      <w:r w:rsidR="00EB0793">
        <w:t xml:space="preserve">ocate the constructor that takes three parameters. Add code to this constructor that checks the incoming balance parameter. </w:t>
      </w:r>
      <w:r>
        <w:br/>
      </w:r>
      <w:r>
        <w:br/>
      </w:r>
      <w:r w:rsidR="00EB0793">
        <w:t xml:space="preserve">If this parameter is negative, throw a new </w:t>
      </w:r>
      <w:r w:rsidR="00C16F39" w:rsidRPr="0040333B">
        <w:rPr>
          <w:rFonts w:ascii="Lucida Console" w:hAnsi="Lucida Console"/>
          <w:i/>
        </w:rPr>
        <w:t>IllegalA</w:t>
      </w:r>
      <w:r w:rsidR="00EB0793" w:rsidRPr="0040333B">
        <w:rPr>
          <w:rFonts w:ascii="Lucida Console" w:hAnsi="Lucida Console"/>
          <w:i/>
        </w:rPr>
        <w:t>rgumentException</w:t>
      </w:r>
      <w:r w:rsidR="00EB0793">
        <w:t xml:space="preserve"> object. </w:t>
      </w:r>
      <w:r w:rsidR="00C16F39">
        <w:t xml:space="preserve">Pass in a sensible </w:t>
      </w:r>
      <w:r>
        <w:t xml:space="preserve">error </w:t>
      </w:r>
      <w:r w:rsidR="00C16F39">
        <w:t>message.</w:t>
      </w:r>
      <w:r w:rsidR="0040333B">
        <w:t xml:space="preserve"> Your code may look like:</w:t>
      </w:r>
    </w:p>
    <w:p w14:paraId="6751486E" w14:textId="77777777" w:rsidR="0040333B" w:rsidRDefault="0040333B" w:rsidP="0040333B">
      <w:pPr>
        <w:pStyle w:val="NumBullet"/>
        <w:numPr>
          <w:ilvl w:val="0"/>
          <w:numId w:val="0"/>
        </w:numPr>
        <w:ind w:left="360"/>
        <w:rPr>
          <w:color w:val="auto"/>
        </w:rPr>
      </w:pPr>
      <w:r>
        <w:rPr>
          <w:b/>
          <w:bCs/>
          <w:color w:val="7F0055"/>
        </w:rPr>
        <w:t>if</w:t>
      </w:r>
      <w:r>
        <w:t xml:space="preserve"> (</w:t>
      </w:r>
      <w:r>
        <w:rPr>
          <w:color w:val="6A3E3E"/>
        </w:rPr>
        <w:t>balance</w:t>
      </w:r>
      <w:r>
        <w:t xml:space="preserve"> &lt; 0.0) {</w:t>
      </w:r>
    </w:p>
    <w:p w14:paraId="3454A4C4" w14:textId="77777777" w:rsidR="0040333B" w:rsidRDefault="0040333B" w:rsidP="0040333B">
      <w:pPr>
        <w:pStyle w:val="NumBullet"/>
        <w:numPr>
          <w:ilvl w:val="0"/>
          <w:numId w:val="0"/>
        </w:numPr>
        <w:ind w:left="360"/>
        <w:rPr>
          <w:color w:val="auto"/>
        </w:rPr>
      </w:pPr>
      <w:r>
        <w:rPr>
          <w:color w:val="000000"/>
        </w:rPr>
        <w:tab/>
      </w:r>
      <w:r>
        <w:rPr>
          <w:b/>
          <w:bCs/>
          <w:color w:val="7F0055"/>
        </w:rPr>
        <w:t>throw</w:t>
      </w:r>
      <w:r>
        <w:rPr>
          <w:color w:val="000000"/>
        </w:rPr>
        <w:t xml:space="preserve"> </w:t>
      </w:r>
      <w:r>
        <w:rPr>
          <w:b/>
          <w:bCs/>
          <w:color w:val="7F0055"/>
        </w:rPr>
        <w:t>new</w:t>
      </w:r>
      <w:r>
        <w:rPr>
          <w:color w:val="000000"/>
        </w:rPr>
        <w:t xml:space="preserve"> IllegalArgumentException(</w:t>
      </w:r>
      <w:r>
        <w:t>"Negative balances are not supported"</w:t>
      </w:r>
      <w:r>
        <w:rPr>
          <w:color w:val="000000"/>
        </w:rPr>
        <w:t>);</w:t>
      </w:r>
    </w:p>
    <w:p w14:paraId="2E41AFE5" w14:textId="77777777" w:rsidR="0040333B" w:rsidRDefault="0040333B" w:rsidP="0040333B">
      <w:pPr>
        <w:pStyle w:val="NumBullet"/>
        <w:numPr>
          <w:ilvl w:val="0"/>
          <w:numId w:val="0"/>
        </w:numPr>
        <w:ind w:left="360"/>
        <w:rPr>
          <w:color w:val="auto"/>
        </w:rPr>
      </w:pPr>
      <w:r>
        <w:t>}</w:t>
      </w:r>
    </w:p>
    <w:p w14:paraId="5651109B" w14:textId="77777777" w:rsidR="00AC43A8" w:rsidRDefault="00AC43A8" w:rsidP="0040333B">
      <w:pPr>
        <w:pStyle w:val="NumBullet"/>
        <w:numPr>
          <w:ilvl w:val="0"/>
          <w:numId w:val="0"/>
        </w:numPr>
      </w:pPr>
    </w:p>
    <w:p w14:paraId="5651109C" w14:textId="5AB56DC2" w:rsidR="00EB0793" w:rsidRDefault="00887E2A" w:rsidP="00EB0793">
      <w:pPr>
        <w:pStyle w:val="NumBullet"/>
      </w:pPr>
      <w:r>
        <w:t>R</w:t>
      </w:r>
      <w:r w:rsidR="00EB0793">
        <w:t xml:space="preserve">un the program. You should see the </w:t>
      </w:r>
      <w:r>
        <w:t xml:space="preserve">unhandled </w:t>
      </w:r>
      <w:r w:rsidR="00EB0793">
        <w:t>exception</w:t>
      </w:r>
      <w:r>
        <w:t xml:space="preserve"> message</w:t>
      </w:r>
      <w:r w:rsidR="00EB0793">
        <w:t>.</w:t>
      </w:r>
      <w:r w:rsidR="00BB471F">
        <w:br/>
      </w:r>
    </w:p>
    <w:p w14:paraId="565110A1" w14:textId="55170284" w:rsidR="00EB0793" w:rsidRDefault="00EB0793" w:rsidP="005232B3">
      <w:pPr>
        <w:pStyle w:val="NumBullet"/>
      </w:pPr>
      <w:r>
        <w:t xml:space="preserve">Open </w:t>
      </w:r>
      <w:r w:rsidR="00121E10">
        <w:t xml:space="preserve">the main() method in </w:t>
      </w:r>
      <w:r w:rsidRPr="005232B3">
        <w:rPr>
          <w:rFonts w:ascii="Lucida Console" w:hAnsi="Lucida Console"/>
        </w:rPr>
        <w:t>Program</w:t>
      </w:r>
      <w:r w:rsidR="00C16F39">
        <w:t>.java</w:t>
      </w:r>
      <w:r>
        <w:t>.</w:t>
      </w:r>
      <w:r w:rsidR="005232B3">
        <w:t xml:space="preserve"> </w:t>
      </w:r>
      <w:r>
        <w:t xml:space="preserve">Place the code that constructs the two </w:t>
      </w:r>
      <w:r w:rsidRPr="005232B3">
        <w:rPr>
          <w:rFonts w:ascii="Lucida Console" w:hAnsi="Lucida Console"/>
        </w:rPr>
        <w:t>Account</w:t>
      </w:r>
      <w:r>
        <w:t xml:space="preserve"> objects inside a try block</w:t>
      </w:r>
      <w:r w:rsidR="00646CA6">
        <w:t>. C</w:t>
      </w:r>
      <w:r w:rsidR="005232B3">
        <w:t xml:space="preserve">atch </w:t>
      </w:r>
      <w:r>
        <w:t xml:space="preserve">exceptions of type </w:t>
      </w:r>
      <w:r w:rsidR="00C16F39" w:rsidRPr="00646CA6">
        <w:rPr>
          <w:rFonts w:ascii="Lucida Console" w:hAnsi="Lucida Console"/>
          <w:i/>
        </w:rPr>
        <w:lastRenderedPageBreak/>
        <w:t>IllegalArgumentException</w:t>
      </w:r>
      <w:r w:rsidR="005232B3">
        <w:rPr>
          <w:rFonts w:ascii="Lucida Console" w:hAnsi="Lucida Console"/>
        </w:rPr>
        <w:t xml:space="preserve"> and </w:t>
      </w:r>
      <w:r w:rsidR="005232B3">
        <w:t>display the exception's message</w:t>
      </w:r>
      <w:r>
        <w:t>.</w:t>
      </w:r>
      <w:r w:rsidR="005232B3">
        <w:t xml:space="preserve"> </w:t>
      </w:r>
      <w:r w:rsidR="000E52B9">
        <w:br/>
      </w:r>
      <w:r>
        <w:t>Your code might look like this:</w:t>
      </w:r>
    </w:p>
    <w:p w14:paraId="565110A2" w14:textId="77777777" w:rsidR="00EB0793" w:rsidRPr="007C5BDA" w:rsidRDefault="00EB0793" w:rsidP="000E52B9">
      <w:pPr>
        <w:pStyle w:val="QATemplateCodeSegment"/>
        <w:keepNext/>
        <w:keepLines/>
        <w:rPr>
          <w:b/>
        </w:rPr>
      </w:pPr>
      <w:r w:rsidRPr="007C5BDA">
        <w:rPr>
          <w:b/>
        </w:rPr>
        <w:t>try {</w:t>
      </w:r>
      <w:r w:rsidR="00BB471F" w:rsidRPr="007C5BDA">
        <w:rPr>
          <w:b/>
        </w:rPr>
        <w:br/>
        <w:t xml:space="preserve">  </w:t>
      </w:r>
      <w:r w:rsidRPr="007C5BDA">
        <w:rPr>
          <w:b/>
        </w:rPr>
        <w:t>ac1 = new Account( ... );</w:t>
      </w:r>
      <w:r w:rsidR="00BB471F" w:rsidRPr="007C5BDA">
        <w:rPr>
          <w:b/>
        </w:rPr>
        <w:br/>
        <w:t xml:space="preserve">  </w:t>
      </w:r>
      <w:r w:rsidRPr="007C5BDA">
        <w:rPr>
          <w:b/>
        </w:rPr>
        <w:t>ac2 = new Account( ... );</w:t>
      </w:r>
      <w:r w:rsidR="00BB471F" w:rsidRPr="007C5BDA">
        <w:rPr>
          <w:b/>
        </w:rPr>
        <w:br/>
      </w:r>
      <w:r w:rsidRPr="007C5BDA">
        <w:rPr>
          <w:b/>
        </w:rPr>
        <w:t>}</w:t>
      </w:r>
      <w:r w:rsidR="00BB471F" w:rsidRPr="007C5BDA">
        <w:rPr>
          <w:b/>
        </w:rPr>
        <w:br/>
      </w:r>
      <w:r w:rsidRPr="007C5BDA">
        <w:rPr>
          <w:b/>
        </w:rPr>
        <w:t xml:space="preserve">catch( </w:t>
      </w:r>
      <w:r w:rsidR="00C16F39" w:rsidRPr="007C5BDA">
        <w:rPr>
          <w:b/>
        </w:rPr>
        <w:t>Illegal</w:t>
      </w:r>
      <w:r w:rsidRPr="007C5BDA">
        <w:rPr>
          <w:b/>
        </w:rPr>
        <w:t>ArgumentException e</w:t>
      </w:r>
      <w:r w:rsidR="00C16F39" w:rsidRPr="007C5BDA">
        <w:rPr>
          <w:b/>
        </w:rPr>
        <w:t>xn</w:t>
      </w:r>
      <w:r w:rsidRPr="007C5BDA">
        <w:rPr>
          <w:b/>
        </w:rPr>
        <w:t xml:space="preserve"> ) {</w:t>
      </w:r>
      <w:r w:rsidR="00BB471F" w:rsidRPr="007C5BDA">
        <w:rPr>
          <w:b/>
        </w:rPr>
        <w:br/>
        <w:t xml:space="preserve">  </w:t>
      </w:r>
      <w:r w:rsidR="00C16F39" w:rsidRPr="007C5BDA">
        <w:rPr>
          <w:b/>
        </w:rPr>
        <w:t>System.out.println( exn</w:t>
      </w:r>
      <w:r w:rsidRPr="007C5BDA">
        <w:rPr>
          <w:b/>
        </w:rPr>
        <w:t>.</w:t>
      </w:r>
      <w:r w:rsidR="00C16F39" w:rsidRPr="007C5BDA">
        <w:rPr>
          <w:b/>
        </w:rPr>
        <w:t>get</w:t>
      </w:r>
      <w:r w:rsidRPr="007C5BDA">
        <w:rPr>
          <w:b/>
        </w:rPr>
        <w:t>Message</w:t>
      </w:r>
      <w:r w:rsidR="00C16F39" w:rsidRPr="007C5BDA">
        <w:rPr>
          <w:b/>
        </w:rPr>
        <w:t>()</w:t>
      </w:r>
      <w:r w:rsidRPr="007C5BDA">
        <w:rPr>
          <w:b/>
        </w:rPr>
        <w:t xml:space="preserve"> );</w:t>
      </w:r>
      <w:r w:rsidR="00BB471F" w:rsidRPr="007C5BDA">
        <w:rPr>
          <w:b/>
        </w:rPr>
        <w:br/>
      </w:r>
      <w:r w:rsidRPr="007C5BDA">
        <w:rPr>
          <w:b/>
        </w:rPr>
        <w:t>}</w:t>
      </w:r>
    </w:p>
    <w:p w14:paraId="565110A3" w14:textId="77777777" w:rsidR="00EB0793" w:rsidRDefault="00EB0793" w:rsidP="00EB0793">
      <w:pPr>
        <w:pStyle w:val="NumBullet"/>
      </w:pPr>
      <w:r>
        <w:t xml:space="preserve">Build your code. You get two compiler errors. Why? </w:t>
      </w:r>
      <w:r w:rsidR="00AC43A8">
        <w:t>A</w:t>
      </w:r>
      <w:r>
        <w:t>nd how can you fix them?</w:t>
      </w:r>
    </w:p>
    <w:p w14:paraId="565110A4" w14:textId="77777777" w:rsidR="00EB0793" w:rsidRDefault="00EB0793" w:rsidP="00BB471F">
      <w:pPr>
        <w:pStyle w:val="StepContinuation"/>
        <w:ind w:left="360"/>
      </w:pPr>
      <w:r>
        <w:t>____________________________</w:t>
      </w:r>
      <w:r w:rsidR="00BB471F">
        <w:t>_______</w:t>
      </w:r>
      <w:r>
        <w:t>_______________________</w:t>
      </w:r>
    </w:p>
    <w:p w14:paraId="565110A5" w14:textId="77777777" w:rsidR="00EB0793" w:rsidRDefault="00EB0793" w:rsidP="00BB471F">
      <w:pPr>
        <w:pStyle w:val="StepContinuation"/>
        <w:ind w:left="360"/>
      </w:pPr>
      <w:r>
        <w:t>___________________________________</w:t>
      </w:r>
      <w:r w:rsidR="00BB471F">
        <w:t>_______</w:t>
      </w:r>
      <w:r>
        <w:t>________________</w:t>
      </w:r>
    </w:p>
    <w:p w14:paraId="565110A6" w14:textId="725EBA9D" w:rsidR="00EB0793" w:rsidRDefault="00EB0793" w:rsidP="00BB471F">
      <w:pPr>
        <w:ind w:left="360"/>
      </w:pPr>
      <w:r>
        <w:t xml:space="preserve">The errors are caused because the compiler has detected it’s possible that </w:t>
      </w:r>
      <w:r w:rsidRPr="00822A7E">
        <w:rPr>
          <w:b/>
        </w:rPr>
        <w:t>ac1</w:t>
      </w:r>
      <w:r>
        <w:t xml:space="preserve"> or </w:t>
      </w:r>
      <w:r w:rsidRPr="00822A7E">
        <w:rPr>
          <w:b/>
        </w:rPr>
        <w:t>ac2</w:t>
      </w:r>
      <w:r>
        <w:t xml:space="preserve"> might not have been created </w:t>
      </w:r>
      <w:r w:rsidR="000E52B9">
        <w:t xml:space="preserve">when </w:t>
      </w:r>
      <w:r>
        <w:t xml:space="preserve">their </w:t>
      </w:r>
      <w:r w:rsidR="00B3277D" w:rsidRPr="00B3277D">
        <w:rPr>
          <w:rFonts w:ascii="Lucida Console" w:hAnsi="Lucida Console"/>
        </w:rPr>
        <w:t>getD</w:t>
      </w:r>
      <w:r w:rsidR="00BB471F" w:rsidRPr="00B3277D">
        <w:rPr>
          <w:rFonts w:ascii="Lucida Console" w:hAnsi="Lucida Console"/>
        </w:rPr>
        <w:t>etails</w:t>
      </w:r>
      <w:r w:rsidR="00BB471F" w:rsidRPr="00230707">
        <w:rPr>
          <w:rFonts w:ascii="Lucida Console" w:hAnsi="Lucida Console"/>
        </w:rPr>
        <w:t>()</w:t>
      </w:r>
      <w:r>
        <w:t xml:space="preserve"> </w:t>
      </w:r>
      <w:r w:rsidR="000E52B9">
        <w:t>is called</w:t>
      </w:r>
      <w:r>
        <w:t>.</w:t>
      </w:r>
      <w:r w:rsidR="00BB471F">
        <w:br/>
      </w:r>
      <w:r>
        <w:t xml:space="preserve"> </w:t>
      </w:r>
    </w:p>
    <w:p w14:paraId="3CBC642F" w14:textId="673E92A3" w:rsidR="000E52B9" w:rsidRPr="007C5BDA" w:rsidRDefault="00EB0793" w:rsidP="000E52B9">
      <w:pPr>
        <w:pStyle w:val="NumBullet"/>
        <w:rPr>
          <w:rFonts w:ascii="Consolas" w:hAnsi="Consolas" w:cs="Consolas"/>
          <w:color w:val="auto"/>
          <w:sz w:val="22"/>
          <w:szCs w:val="20"/>
        </w:rPr>
      </w:pPr>
      <w:r>
        <w:t xml:space="preserve">Move the </w:t>
      </w:r>
      <w:r w:rsidR="000E52B9">
        <w:t xml:space="preserve">following lines </w:t>
      </w:r>
      <w:r>
        <w:t xml:space="preserve">inside the try block, after </w:t>
      </w:r>
      <w:r w:rsidRPr="00B7025D">
        <w:rPr>
          <w:b/>
        </w:rPr>
        <w:t>both</w:t>
      </w:r>
      <w:r>
        <w:t xml:space="preserve"> the objects are created.</w:t>
      </w:r>
      <w:r w:rsidR="000E52B9">
        <w:br/>
      </w:r>
      <w:r w:rsidR="000E52B9" w:rsidRPr="007C5BDA">
        <w:rPr>
          <w:rFonts w:ascii="Consolas" w:hAnsi="Consolas" w:cs="Consolas"/>
          <w:color w:val="000000"/>
          <w:sz w:val="22"/>
          <w:szCs w:val="20"/>
        </w:rPr>
        <w:tab/>
        <w:t xml:space="preserve">Account.transfer(500, </w:t>
      </w:r>
      <w:r w:rsidR="000E52B9" w:rsidRPr="007C5BDA">
        <w:rPr>
          <w:rFonts w:ascii="Consolas" w:hAnsi="Consolas" w:cs="Consolas"/>
          <w:color w:val="6A3E3E"/>
          <w:sz w:val="22"/>
          <w:szCs w:val="20"/>
        </w:rPr>
        <w:t>ac1</w:t>
      </w:r>
      <w:r w:rsidR="000E52B9" w:rsidRPr="007C5BDA">
        <w:rPr>
          <w:rFonts w:ascii="Consolas" w:hAnsi="Consolas" w:cs="Consolas"/>
          <w:color w:val="000000"/>
          <w:sz w:val="22"/>
          <w:szCs w:val="20"/>
        </w:rPr>
        <w:t xml:space="preserve">, </w:t>
      </w:r>
      <w:r w:rsidR="000E52B9" w:rsidRPr="007C5BDA">
        <w:rPr>
          <w:rFonts w:ascii="Consolas" w:hAnsi="Consolas" w:cs="Consolas"/>
          <w:color w:val="6A3E3E"/>
          <w:sz w:val="22"/>
          <w:szCs w:val="20"/>
        </w:rPr>
        <w:t>ac2</w:t>
      </w:r>
      <w:r w:rsidR="000E52B9" w:rsidRPr="007C5BDA">
        <w:rPr>
          <w:rFonts w:ascii="Consolas" w:hAnsi="Consolas" w:cs="Consolas"/>
          <w:color w:val="000000"/>
          <w:sz w:val="22"/>
          <w:szCs w:val="20"/>
        </w:rPr>
        <w:t>);</w:t>
      </w:r>
    </w:p>
    <w:p w14:paraId="225C35C5" w14:textId="7A2C4C14" w:rsidR="000E52B9" w:rsidRPr="007C5BDA" w:rsidRDefault="000E52B9" w:rsidP="000E52B9">
      <w:pPr>
        <w:autoSpaceDE w:val="0"/>
        <w:autoSpaceDN w:val="0"/>
        <w:adjustRightInd w:val="0"/>
        <w:spacing w:before="0" w:after="0" w:line="240" w:lineRule="auto"/>
        <w:rPr>
          <w:rFonts w:ascii="Consolas" w:hAnsi="Consolas" w:cs="Consolas"/>
          <w:color w:val="auto"/>
          <w:sz w:val="22"/>
          <w:szCs w:val="20"/>
        </w:rPr>
      </w:pPr>
      <w:r w:rsidRPr="007C5BDA">
        <w:rPr>
          <w:rFonts w:ascii="Consolas" w:hAnsi="Consolas" w:cs="Consolas"/>
          <w:color w:val="000000"/>
          <w:sz w:val="22"/>
          <w:szCs w:val="20"/>
        </w:rPr>
        <w:tab/>
        <w:t>System.</w:t>
      </w:r>
      <w:r w:rsidRPr="007C5BDA">
        <w:rPr>
          <w:rFonts w:ascii="Consolas" w:hAnsi="Consolas" w:cs="Consolas"/>
          <w:b/>
          <w:bCs/>
          <w:i/>
          <w:iCs/>
          <w:color w:val="0000C0"/>
          <w:sz w:val="22"/>
          <w:szCs w:val="20"/>
        </w:rPr>
        <w:t>out</w:t>
      </w:r>
      <w:r w:rsidRPr="007C5BDA">
        <w:rPr>
          <w:rFonts w:ascii="Consolas" w:hAnsi="Consolas" w:cs="Consolas"/>
          <w:color w:val="000000"/>
          <w:sz w:val="22"/>
          <w:szCs w:val="20"/>
        </w:rPr>
        <w:t>.println(</w:t>
      </w:r>
      <w:r w:rsidRPr="007C5BDA">
        <w:rPr>
          <w:rFonts w:ascii="Consolas" w:hAnsi="Consolas" w:cs="Consolas"/>
          <w:color w:val="6A3E3E"/>
          <w:sz w:val="22"/>
          <w:szCs w:val="20"/>
        </w:rPr>
        <w:t>ac1</w:t>
      </w:r>
      <w:r w:rsidRPr="007C5BDA">
        <w:rPr>
          <w:rFonts w:ascii="Consolas" w:hAnsi="Consolas" w:cs="Consolas"/>
          <w:color w:val="000000"/>
          <w:sz w:val="22"/>
          <w:szCs w:val="20"/>
        </w:rPr>
        <w:t>.getDetails());</w:t>
      </w:r>
    </w:p>
    <w:p w14:paraId="565110A7" w14:textId="2100268F" w:rsidR="00EB0793" w:rsidRPr="000E52B9" w:rsidRDefault="000E52B9" w:rsidP="000E52B9">
      <w:pPr>
        <w:autoSpaceDE w:val="0"/>
        <w:autoSpaceDN w:val="0"/>
        <w:adjustRightInd w:val="0"/>
        <w:spacing w:before="0" w:after="0" w:line="240" w:lineRule="auto"/>
        <w:rPr>
          <w:rFonts w:ascii="Consolas" w:hAnsi="Consolas" w:cs="Consolas"/>
          <w:color w:val="auto"/>
          <w:sz w:val="20"/>
          <w:szCs w:val="20"/>
        </w:rPr>
      </w:pPr>
      <w:r w:rsidRPr="007C5BDA">
        <w:rPr>
          <w:rFonts w:ascii="Consolas" w:hAnsi="Consolas" w:cs="Consolas"/>
          <w:color w:val="000000"/>
          <w:sz w:val="22"/>
          <w:szCs w:val="20"/>
        </w:rPr>
        <w:tab/>
        <w:t>System.</w:t>
      </w:r>
      <w:r w:rsidRPr="007C5BDA">
        <w:rPr>
          <w:rFonts w:ascii="Consolas" w:hAnsi="Consolas" w:cs="Consolas"/>
          <w:b/>
          <w:bCs/>
          <w:i/>
          <w:iCs/>
          <w:color w:val="0000C0"/>
          <w:sz w:val="22"/>
          <w:szCs w:val="20"/>
        </w:rPr>
        <w:t>out</w:t>
      </w:r>
      <w:r w:rsidRPr="007C5BDA">
        <w:rPr>
          <w:rFonts w:ascii="Consolas" w:hAnsi="Consolas" w:cs="Consolas"/>
          <w:color w:val="000000"/>
          <w:sz w:val="22"/>
          <w:szCs w:val="20"/>
        </w:rPr>
        <w:t>.println(</w:t>
      </w:r>
      <w:r w:rsidRPr="007C5BDA">
        <w:rPr>
          <w:rFonts w:ascii="Consolas" w:hAnsi="Consolas" w:cs="Consolas"/>
          <w:color w:val="6A3E3E"/>
          <w:sz w:val="22"/>
          <w:szCs w:val="20"/>
        </w:rPr>
        <w:t>ac2</w:t>
      </w:r>
      <w:r w:rsidRPr="007C5BDA">
        <w:rPr>
          <w:rFonts w:ascii="Consolas" w:hAnsi="Consolas" w:cs="Consolas"/>
          <w:color w:val="000000"/>
          <w:sz w:val="22"/>
          <w:szCs w:val="20"/>
        </w:rPr>
        <w:t>.getDetails());</w:t>
      </w:r>
      <w:r w:rsidR="00BB471F" w:rsidRPr="007C5BDA">
        <w:rPr>
          <w:sz w:val="28"/>
        </w:rPr>
        <w:br/>
      </w:r>
    </w:p>
    <w:p w14:paraId="565110A8" w14:textId="2B524ED0" w:rsidR="00EB0793" w:rsidRDefault="00EB0793" w:rsidP="00EB0793">
      <w:pPr>
        <w:pStyle w:val="NumBullet"/>
      </w:pPr>
      <w:r>
        <w:t xml:space="preserve">Build and run the code now. </w:t>
      </w:r>
      <w:r w:rsidR="000E52B9">
        <w:br/>
      </w:r>
      <w:r>
        <w:t xml:space="preserve">The </w:t>
      </w:r>
      <w:r w:rsidRPr="00230707">
        <w:rPr>
          <w:rFonts w:ascii="Lucida Console" w:hAnsi="Lucida Console"/>
        </w:rPr>
        <w:t>Console</w:t>
      </w:r>
      <w:r>
        <w:t xml:space="preserve"> displays the information from the exception.</w:t>
      </w:r>
      <w:r w:rsidR="00BB471F">
        <w:br/>
      </w:r>
    </w:p>
    <w:p w14:paraId="565110A9" w14:textId="77777777" w:rsidR="00EB0793" w:rsidRDefault="00EB0793" w:rsidP="00EB0793">
      <w:pPr>
        <w:pStyle w:val="NumBullet"/>
      </w:pPr>
      <w:r>
        <w:t xml:space="preserve">Examine the </w:t>
      </w:r>
      <w:r w:rsidRPr="00230707">
        <w:rPr>
          <w:rFonts w:ascii="Lucida Console" w:hAnsi="Lucida Console"/>
        </w:rPr>
        <w:t>Account</w:t>
      </w:r>
      <w:r>
        <w:t xml:space="preserve"> class again. Where else can you see parameters that ought to have their ranges tested?</w:t>
      </w:r>
      <w:r w:rsidR="00BB471F">
        <w:br/>
      </w:r>
    </w:p>
    <w:p w14:paraId="565110AA" w14:textId="25313281" w:rsidR="00EB0793" w:rsidRDefault="00EB0793" w:rsidP="00EB0793">
      <w:pPr>
        <w:pStyle w:val="NumBullet"/>
      </w:pPr>
      <w:r>
        <w:t xml:space="preserve">The </w:t>
      </w:r>
      <w:r w:rsidR="00B3277D">
        <w:rPr>
          <w:rFonts w:ascii="Lucida Console" w:hAnsi="Lucida Console"/>
        </w:rPr>
        <w:t>w</w:t>
      </w:r>
      <w:r w:rsidRPr="00230707">
        <w:rPr>
          <w:rFonts w:ascii="Lucida Console" w:hAnsi="Lucida Console"/>
        </w:rPr>
        <w:t>ithdraw</w:t>
      </w:r>
      <w:r w:rsidR="00230707">
        <w:rPr>
          <w:rFonts w:ascii="Lucida Console" w:hAnsi="Lucida Console"/>
        </w:rPr>
        <w:t>()</w:t>
      </w:r>
      <w:r>
        <w:t xml:space="preserve"> and </w:t>
      </w:r>
      <w:r w:rsidR="00B3277D">
        <w:rPr>
          <w:rFonts w:ascii="Lucida Console" w:hAnsi="Lucida Console"/>
        </w:rPr>
        <w:t>d</w:t>
      </w:r>
      <w:r w:rsidRPr="00230707">
        <w:rPr>
          <w:rFonts w:ascii="Lucida Console" w:hAnsi="Lucida Console"/>
        </w:rPr>
        <w:t>eposit</w:t>
      </w:r>
      <w:r w:rsidR="00230707">
        <w:rPr>
          <w:rFonts w:ascii="Lucida Console" w:hAnsi="Lucida Console"/>
        </w:rPr>
        <w:t>()</w:t>
      </w:r>
      <w:r>
        <w:t xml:space="preserve"> methods should both have their </w:t>
      </w:r>
      <w:r w:rsidRPr="00230707">
        <w:rPr>
          <w:rFonts w:ascii="Lucida Console" w:hAnsi="Lucida Console"/>
        </w:rPr>
        <w:t>amount</w:t>
      </w:r>
      <w:r>
        <w:t xml:space="preserve"> parameters checked, because withdrawing a negative amount would act as a deposit, and depositing a negative amount would </w:t>
      </w:r>
      <w:r w:rsidR="007D7C5C">
        <w:t>be like a withdrawal!</w:t>
      </w:r>
      <w:r w:rsidR="00BB471F">
        <w:br/>
      </w:r>
    </w:p>
    <w:p w14:paraId="2BC26520" w14:textId="05BD4A3D" w:rsidR="007D7C5C" w:rsidRPr="007C5BDA" w:rsidRDefault="00EB0793" w:rsidP="007D7C5C">
      <w:pPr>
        <w:pStyle w:val="NumBullet"/>
        <w:numPr>
          <w:ilvl w:val="0"/>
          <w:numId w:val="0"/>
        </w:numPr>
        <w:ind w:left="360"/>
        <w:rPr>
          <w:color w:val="auto"/>
        </w:rPr>
      </w:pPr>
      <w:r>
        <w:t xml:space="preserve">Quickly fix these two methods now using the same technique that you used before, throwing the same </w:t>
      </w:r>
      <w:r w:rsidR="007C5BDA">
        <w:t>type</w:t>
      </w:r>
      <w:r>
        <w:t xml:space="preserve"> of exception but with a </w:t>
      </w:r>
      <w:r w:rsidRPr="007C5BDA">
        <w:rPr>
          <w:b/>
        </w:rPr>
        <w:t>different</w:t>
      </w:r>
      <w:r>
        <w:t xml:space="preserve"> ‘message’.</w:t>
      </w:r>
      <w:r w:rsidR="00BB471F">
        <w:br/>
      </w:r>
      <w:r w:rsidR="007D7C5C" w:rsidRPr="007C5BDA">
        <w:rPr>
          <w:b/>
        </w:rPr>
        <w:t>Tip:</w:t>
      </w:r>
      <w:r w:rsidR="007C5BDA" w:rsidRPr="007C5BDA">
        <w:rPr>
          <w:b/>
        </w:rPr>
        <w:t xml:space="preserve"> </w:t>
      </w:r>
      <w:r w:rsidR="007D7C5C" w:rsidRPr="007C5BDA">
        <w:rPr>
          <w:b/>
          <w:bCs/>
          <w:color w:val="7F0055"/>
        </w:rPr>
        <w:t>if</w:t>
      </w:r>
      <w:r w:rsidR="007D7C5C">
        <w:t xml:space="preserve"> (</w:t>
      </w:r>
      <w:r w:rsidR="007D7C5C" w:rsidRPr="007C5BDA">
        <w:rPr>
          <w:color w:val="6A3E3E"/>
        </w:rPr>
        <w:t>balance</w:t>
      </w:r>
      <w:r w:rsidR="007D7C5C">
        <w:t xml:space="preserve"> &lt; 0.0) {</w:t>
      </w:r>
    </w:p>
    <w:p w14:paraId="5BAE4DB2" w14:textId="24B2F13F" w:rsidR="007D7C5C" w:rsidRDefault="007D7C5C" w:rsidP="007D7C5C">
      <w:pPr>
        <w:pStyle w:val="NumBullet"/>
        <w:numPr>
          <w:ilvl w:val="0"/>
          <w:numId w:val="0"/>
        </w:numPr>
        <w:ind w:left="360"/>
        <w:rPr>
          <w:color w:val="auto"/>
        </w:rPr>
      </w:pPr>
      <w:r>
        <w:rPr>
          <w:color w:val="000000"/>
        </w:rPr>
        <w:tab/>
      </w:r>
      <w:r>
        <w:rPr>
          <w:b/>
          <w:bCs/>
          <w:color w:val="7F0055"/>
        </w:rPr>
        <w:t>throw</w:t>
      </w:r>
      <w:r>
        <w:rPr>
          <w:color w:val="000000"/>
        </w:rPr>
        <w:t xml:space="preserve"> </w:t>
      </w:r>
      <w:r>
        <w:rPr>
          <w:b/>
          <w:bCs/>
          <w:color w:val="7F0055"/>
        </w:rPr>
        <w:t>new</w:t>
      </w:r>
      <w:r>
        <w:rPr>
          <w:color w:val="000000"/>
        </w:rPr>
        <w:t xml:space="preserve"> IllegalArgumentException(</w:t>
      </w:r>
      <w:r>
        <w:t>"Negative balances are not supported"</w:t>
      </w:r>
      <w:r>
        <w:rPr>
          <w:color w:val="000000"/>
        </w:rPr>
        <w:t>);</w:t>
      </w:r>
    </w:p>
    <w:p w14:paraId="079438A6" w14:textId="48AADB1C" w:rsidR="007D7C5C" w:rsidRPr="007D7C5C" w:rsidRDefault="007D7C5C" w:rsidP="007D7C5C">
      <w:pPr>
        <w:pStyle w:val="NumBullet"/>
        <w:numPr>
          <w:ilvl w:val="0"/>
          <w:numId w:val="0"/>
        </w:numPr>
        <w:ind w:left="360" w:hanging="360"/>
        <w:rPr>
          <w:color w:val="auto"/>
        </w:rPr>
      </w:pPr>
      <w:r>
        <w:tab/>
        <w:t>}</w:t>
      </w:r>
    </w:p>
    <w:p w14:paraId="565110AC" w14:textId="0D71640F" w:rsidR="00AC43A8" w:rsidRPr="00AC43A8" w:rsidRDefault="00EB0793" w:rsidP="00AC43A8">
      <w:pPr>
        <w:pStyle w:val="NumBullet"/>
        <w:rPr>
          <w:b/>
        </w:rPr>
      </w:pPr>
      <w:r>
        <w:t>Now</w:t>
      </w:r>
      <w:r w:rsidRPr="00730B81">
        <w:t xml:space="preserve"> </w:t>
      </w:r>
      <w:r w:rsidRPr="0099562E">
        <w:rPr>
          <w:b/>
        </w:rPr>
        <w:t>include appropriate</w:t>
      </w:r>
      <w:r>
        <w:t xml:space="preserve"> method calls in</w:t>
      </w:r>
      <w:r w:rsidRPr="00730B81">
        <w:t xml:space="preserve"> your t</w:t>
      </w:r>
      <w:r>
        <w:t xml:space="preserve">est harness to test both a negative </w:t>
      </w:r>
      <w:r w:rsidR="00B3277D">
        <w:rPr>
          <w:rFonts w:ascii="Lucida Console" w:hAnsi="Lucida Console"/>
        </w:rPr>
        <w:t>d</w:t>
      </w:r>
      <w:r w:rsidRPr="00230707">
        <w:rPr>
          <w:rFonts w:ascii="Lucida Console" w:hAnsi="Lucida Console"/>
        </w:rPr>
        <w:t>eposit</w:t>
      </w:r>
      <w:r w:rsidR="00230707" w:rsidRPr="00230707">
        <w:rPr>
          <w:rFonts w:ascii="Lucida Console" w:hAnsi="Lucida Console"/>
        </w:rPr>
        <w:t>()</w:t>
      </w:r>
      <w:r w:rsidRPr="00730B81">
        <w:t xml:space="preserve"> and a </w:t>
      </w:r>
      <w:r>
        <w:t xml:space="preserve">negative </w:t>
      </w:r>
      <w:r w:rsidR="00746E3B">
        <w:rPr>
          <w:rFonts w:ascii="Lucida Console" w:hAnsi="Lucida Console"/>
        </w:rPr>
        <w:t>w</w:t>
      </w:r>
      <w:r w:rsidRPr="00230707">
        <w:rPr>
          <w:rFonts w:ascii="Lucida Console" w:hAnsi="Lucida Console"/>
        </w:rPr>
        <w:t>ithdraw</w:t>
      </w:r>
      <w:r w:rsidR="00230707" w:rsidRPr="00230707">
        <w:rPr>
          <w:rFonts w:ascii="Lucida Console" w:hAnsi="Lucida Console"/>
        </w:rPr>
        <w:t>()</w:t>
      </w:r>
      <w:r>
        <w:t>.</w:t>
      </w:r>
    </w:p>
    <w:p w14:paraId="565110AD" w14:textId="77777777" w:rsidR="00EB0793" w:rsidRDefault="00EB0793" w:rsidP="00EB0793">
      <w:pPr>
        <w:pStyle w:val="NumBullet"/>
      </w:pPr>
      <w:r>
        <w:t xml:space="preserve">Why don't you need to fix the </w:t>
      </w:r>
      <w:r w:rsidR="00B3277D">
        <w:rPr>
          <w:rFonts w:ascii="Lucida Console" w:hAnsi="Lucida Console"/>
        </w:rPr>
        <w:t>t</w:t>
      </w:r>
      <w:r w:rsidRPr="00230707">
        <w:rPr>
          <w:rFonts w:ascii="Lucida Console" w:hAnsi="Lucida Console"/>
        </w:rPr>
        <w:t>ransfe</w:t>
      </w:r>
      <w:r w:rsidR="00230707">
        <w:rPr>
          <w:rFonts w:ascii="Lucida Console" w:hAnsi="Lucida Console"/>
        </w:rPr>
        <w:t>r()</w:t>
      </w:r>
      <w:r>
        <w:t xml:space="preserve"> method? Think about the flow.</w:t>
      </w:r>
    </w:p>
    <w:p w14:paraId="565110AE" w14:textId="77777777" w:rsidR="00EB0793" w:rsidRDefault="00EB0793" w:rsidP="00404FB0">
      <w:pPr>
        <w:pStyle w:val="StepContinuation"/>
        <w:ind w:left="360"/>
      </w:pPr>
      <w:r>
        <w:t>______________</w:t>
      </w:r>
      <w:r w:rsidR="00404FB0">
        <w:t>_____</w:t>
      </w:r>
      <w:r>
        <w:t>_____________________________________</w:t>
      </w:r>
    </w:p>
    <w:p w14:paraId="565110AF" w14:textId="77777777" w:rsidR="00EB0793" w:rsidRDefault="00EB0793" w:rsidP="00404FB0">
      <w:pPr>
        <w:pStyle w:val="StepContinuation"/>
        <w:ind w:left="360"/>
      </w:pPr>
      <w:r>
        <w:t>___________________</w:t>
      </w:r>
      <w:r w:rsidR="00404FB0">
        <w:t>_____</w:t>
      </w:r>
      <w:r>
        <w:t>________________________________</w:t>
      </w:r>
    </w:p>
    <w:p w14:paraId="565110B0" w14:textId="0B68211D" w:rsidR="00EB0793" w:rsidRDefault="00EB0793" w:rsidP="00EB0793">
      <w:pPr>
        <w:pStyle w:val="NumBullet"/>
      </w:pPr>
      <w:r>
        <w:t xml:space="preserve">There is no need to test the amount parameter in the </w:t>
      </w:r>
      <w:r w:rsidR="00B3277D">
        <w:rPr>
          <w:rFonts w:ascii="Lucida Console" w:hAnsi="Lucida Console"/>
        </w:rPr>
        <w:t>t</w:t>
      </w:r>
      <w:r w:rsidRPr="00230707">
        <w:rPr>
          <w:rFonts w:ascii="Lucida Console" w:hAnsi="Lucida Console"/>
        </w:rPr>
        <w:t>ransfer</w:t>
      </w:r>
      <w:r w:rsidR="00230707" w:rsidRPr="00230707">
        <w:rPr>
          <w:rFonts w:ascii="Lucida Console" w:hAnsi="Lucida Console"/>
        </w:rPr>
        <w:t>()</w:t>
      </w:r>
      <w:r>
        <w:t xml:space="preserve"> method, because it calls the </w:t>
      </w:r>
      <w:r w:rsidR="00B3277D">
        <w:rPr>
          <w:rFonts w:ascii="Lucida Console" w:hAnsi="Lucida Console"/>
        </w:rPr>
        <w:t>w</w:t>
      </w:r>
      <w:r w:rsidRPr="00230707">
        <w:rPr>
          <w:rFonts w:ascii="Lucida Console" w:hAnsi="Lucida Console"/>
        </w:rPr>
        <w:t>ithdraw</w:t>
      </w:r>
      <w:r w:rsidR="00230707" w:rsidRPr="00230707">
        <w:rPr>
          <w:rFonts w:ascii="Lucida Console" w:hAnsi="Lucida Console"/>
        </w:rPr>
        <w:t>()</w:t>
      </w:r>
      <w:r>
        <w:t xml:space="preserve"> method from within itself. </w:t>
      </w:r>
      <w:r w:rsidR="007D7C5C">
        <w:br/>
      </w:r>
      <w:r>
        <w:t xml:space="preserve">If the </w:t>
      </w:r>
      <w:r w:rsidR="00B3277D">
        <w:rPr>
          <w:rFonts w:ascii="Lucida Console" w:hAnsi="Lucida Console"/>
        </w:rPr>
        <w:t>w</w:t>
      </w:r>
      <w:r w:rsidRPr="00230707">
        <w:rPr>
          <w:rFonts w:ascii="Lucida Console" w:hAnsi="Lucida Console"/>
        </w:rPr>
        <w:t>ithdraw</w:t>
      </w:r>
      <w:r w:rsidR="00230707" w:rsidRPr="00230707">
        <w:rPr>
          <w:rFonts w:ascii="Lucida Console" w:hAnsi="Lucida Console"/>
        </w:rPr>
        <w:t>()</w:t>
      </w:r>
      <w:r>
        <w:t xml:space="preserve"> method throws an exception</w:t>
      </w:r>
      <w:r w:rsidR="00AC43A8">
        <w:t>,</w:t>
      </w:r>
      <w:r>
        <w:t xml:space="preserve"> the </w:t>
      </w:r>
      <w:r w:rsidR="00B3277D">
        <w:rPr>
          <w:rFonts w:ascii="Lucida Console" w:hAnsi="Lucida Console"/>
        </w:rPr>
        <w:t>t</w:t>
      </w:r>
      <w:r w:rsidRPr="00230707">
        <w:rPr>
          <w:rFonts w:ascii="Lucida Console" w:hAnsi="Lucida Console"/>
        </w:rPr>
        <w:t>ransfer</w:t>
      </w:r>
      <w:r w:rsidR="00230707" w:rsidRPr="00230707">
        <w:rPr>
          <w:rFonts w:ascii="Lucida Console" w:hAnsi="Lucida Console"/>
        </w:rPr>
        <w:t>()</w:t>
      </w:r>
      <w:r>
        <w:t xml:space="preserve"> method </w:t>
      </w:r>
      <w:r>
        <w:lastRenderedPageBreak/>
        <w:t xml:space="preserve">doesn’t contain a </w:t>
      </w:r>
      <w:r w:rsidRPr="00230707">
        <w:rPr>
          <w:rFonts w:ascii="Lucida Console" w:hAnsi="Lucida Console"/>
        </w:rPr>
        <w:t>try</w:t>
      </w:r>
      <w:r>
        <w:t xml:space="preserve"> or </w:t>
      </w:r>
      <w:r w:rsidRPr="00230707">
        <w:rPr>
          <w:rFonts w:ascii="Lucida Console" w:hAnsi="Lucida Console"/>
        </w:rPr>
        <w:t>catch</w:t>
      </w:r>
      <w:r>
        <w:t xml:space="preserve"> block and so the exception would </w:t>
      </w:r>
      <w:r w:rsidR="00404FB0">
        <w:t>ripple</w:t>
      </w:r>
      <w:r>
        <w:t xml:space="preserve"> back to the client (the </w:t>
      </w:r>
      <w:r w:rsidR="00B3277D">
        <w:rPr>
          <w:rFonts w:ascii="Lucida Console" w:hAnsi="Lucida Console"/>
        </w:rPr>
        <w:t>m</w:t>
      </w:r>
      <w:r w:rsidRPr="00230707">
        <w:rPr>
          <w:rFonts w:ascii="Lucida Console" w:hAnsi="Lucida Console"/>
        </w:rPr>
        <w:t>ain</w:t>
      </w:r>
      <w:r>
        <w:t xml:space="preserve"> method – where you do have a handler)</w:t>
      </w:r>
      <w:r w:rsidR="00404FB0">
        <w:t>.</w:t>
      </w:r>
      <w:r w:rsidR="00404FB0">
        <w:br/>
      </w:r>
    </w:p>
    <w:p w14:paraId="565110B1" w14:textId="7741DF90" w:rsidR="00EB0793" w:rsidRDefault="00EB0793" w:rsidP="00EB0793">
      <w:pPr>
        <w:pStyle w:val="NumBullet"/>
      </w:pPr>
      <w:r>
        <w:t xml:space="preserve">Let's prove this now. Ensure the initial balance for the "Jane Doe" account is a £200. Remove any calls to </w:t>
      </w:r>
      <w:r w:rsidR="00B3277D">
        <w:rPr>
          <w:rFonts w:ascii="Lucida Console" w:hAnsi="Lucida Console"/>
        </w:rPr>
        <w:t>d</w:t>
      </w:r>
      <w:r w:rsidRPr="00230707">
        <w:rPr>
          <w:rFonts w:ascii="Lucida Console" w:hAnsi="Lucida Console"/>
        </w:rPr>
        <w:t>eposit()</w:t>
      </w:r>
      <w:r>
        <w:t xml:space="preserve"> or </w:t>
      </w:r>
      <w:r w:rsidR="00B3277D">
        <w:rPr>
          <w:rFonts w:ascii="Lucida Console" w:hAnsi="Lucida Console"/>
        </w:rPr>
        <w:t>w</w:t>
      </w:r>
      <w:r w:rsidRPr="00230707">
        <w:rPr>
          <w:rFonts w:ascii="Lucida Console" w:hAnsi="Lucida Console"/>
        </w:rPr>
        <w:t>ithdraw()</w:t>
      </w:r>
      <w:r>
        <w:t xml:space="preserve"> from the test harness. Add a line of code inside the </w:t>
      </w:r>
      <w:r w:rsidRPr="00230707">
        <w:rPr>
          <w:rFonts w:ascii="Lucida Console" w:hAnsi="Lucida Console"/>
        </w:rPr>
        <w:t>try</w:t>
      </w:r>
      <w:r>
        <w:t xml:space="preserve"> block in </w:t>
      </w:r>
      <w:r w:rsidR="00B3277D">
        <w:rPr>
          <w:rFonts w:ascii="Lucida Console" w:hAnsi="Lucida Console"/>
        </w:rPr>
        <w:t>m</w:t>
      </w:r>
      <w:r w:rsidRPr="00230707">
        <w:rPr>
          <w:rFonts w:ascii="Lucida Console" w:hAnsi="Lucida Console"/>
        </w:rPr>
        <w:t>ain</w:t>
      </w:r>
      <w:r w:rsidR="007D7C5C">
        <w:t xml:space="preserve"> </w:t>
      </w:r>
      <w:r>
        <w:t xml:space="preserve">after the two account objects are created, which attempts to </w:t>
      </w:r>
      <w:r w:rsidRPr="00204904">
        <w:t>transfer</w:t>
      </w:r>
      <w:r>
        <w:t xml:space="preserve"> an amount of £50 from Joe’s account to Jane’s account.</w:t>
      </w:r>
      <w:r w:rsidR="00D50640">
        <w:t xml:space="preserve"> (Tip: </w:t>
      </w:r>
      <w:r w:rsidR="00D50640" w:rsidRPr="00D50640">
        <w:t>Account.transfer(</w:t>
      </w:r>
      <w:r w:rsidR="00D50640">
        <w:t>50</w:t>
      </w:r>
      <w:r w:rsidR="00D50640" w:rsidRPr="00D50640">
        <w:t>, ac1, ac2);</w:t>
      </w:r>
      <w:r w:rsidR="00D50640">
        <w:t>)</w:t>
      </w:r>
      <w:r w:rsidR="00404FB0">
        <w:br/>
      </w:r>
    </w:p>
    <w:p w14:paraId="565110B2" w14:textId="77777777" w:rsidR="00EB0793" w:rsidRDefault="00EB0793" w:rsidP="00EB0793">
      <w:pPr>
        <w:pStyle w:val="NumBullet"/>
      </w:pPr>
      <w:r>
        <w:t>Build and run. Jane should now have 250 units in her account.</w:t>
      </w:r>
      <w:r w:rsidR="00404FB0">
        <w:br/>
      </w:r>
    </w:p>
    <w:p w14:paraId="091A9522" w14:textId="62597936" w:rsidR="007D7C5C" w:rsidRDefault="00EB0793" w:rsidP="00EB0793">
      <w:pPr>
        <w:pStyle w:val="NumBullet"/>
      </w:pPr>
      <w:r>
        <w:t xml:space="preserve">Change the code so that you try to </w:t>
      </w:r>
      <w:r w:rsidR="00B3277D">
        <w:rPr>
          <w:rFonts w:ascii="Lucida Console" w:hAnsi="Lucida Console"/>
        </w:rPr>
        <w:t>t</w:t>
      </w:r>
      <w:r w:rsidRPr="00230707">
        <w:rPr>
          <w:rFonts w:ascii="Lucida Console" w:hAnsi="Lucida Console"/>
        </w:rPr>
        <w:t>ransfer</w:t>
      </w:r>
      <w:r w:rsidR="00230707">
        <w:rPr>
          <w:rFonts w:ascii="Lucida Console" w:hAnsi="Lucida Console"/>
        </w:rPr>
        <w:t>()</w:t>
      </w:r>
      <w:r>
        <w:t xml:space="preserve"> -50 units.</w:t>
      </w:r>
      <w:r w:rsidR="007D7C5C">
        <w:t xml:space="preserve"> </w:t>
      </w:r>
      <w:r w:rsidR="007D7C5C">
        <w:br/>
        <w:t xml:space="preserve">Tip: </w:t>
      </w:r>
      <w:r w:rsidR="00D50640" w:rsidRPr="00D50640">
        <w:t>Account.transfer(</w:t>
      </w:r>
      <w:r w:rsidR="00D50640">
        <w:t>-50</w:t>
      </w:r>
      <w:r w:rsidR="00D50640" w:rsidRPr="00D50640">
        <w:t>, ac1, ac2);</w:t>
      </w:r>
      <w:r w:rsidR="007D7C5C">
        <w:br/>
      </w:r>
      <w:r>
        <w:t xml:space="preserve"> </w:t>
      </w:r>
    </w:p>
    <w:p w14:paraId="1FE604EC" w14:textId="77777777" w:rsidR="00D50640" w:rsidRDefault="00EB0793" w:rsidP="00D50640">
      <w:pPr>
        <w:pStyle w:val="NumBullet"/>
      </w:pPr>
      <w:r>
        <w:t>Build and run the code again. You now get the exception.</w:t>
      </w:r>
      <w:r w:rsidR="00404FB0">
        <w:br/>
      </w:r>
    </w:p>
    <w:p w14:paraId="565110B4" w14:textId="1B9B5A47" w:rsidR="00EB0793" w:rsidRDefault="00D50640" w:rsidP="00D50640">
      <w:pPr>
        <w:pStyle w:val="NumBullet"/>
      </w:pPr>
      <w:r>
        <w:t xml:space="preserve">View the Account's </w:t>
      </w:r>
      <w:r w:rsidR="00B3277D" w:rsidRPr="00D50640">
        <w:rPr>
          <w:rFonts w:ascii="Lucida Console" w:hAnsi="Lucida Console"/>
        </w:rPr>
        <w:t>t</w:t>
      </w:r>
      <w:r w:rsidR="00EB0793" w:rsidRPr="00D50640">
        <w:rPr>
          <w:rFonts w:ascii="Lucida Console" w:hAnsi="Lucida Console"/>
        </w:rPr>
        <w:t>ransfer</w:t>
      </w:r>
      <w:r w:rsidR="00230707" w:rsidRPr="00D50640">
        <w:rPr>
          <w:rFonts w:ascii="Lucida Console" w:hAnsi="Lucida Console"/>
        </w:rPr>
        <w:t>()</w:t>
      </w:r>
      <w:r w:rsidR="00EB0793">
        <w:t xml:space="preserve"> method </w:t>
      </w:r>
      <w:r>
        <w:t xml:space="preserve">and spot the </w:t>
      </w:r>
      <w:r w:rsidR="00EB0793">
        <w:t xml:space="preserve">auditing code. </w:t>
      </w:r>
      <w:r>
        <w:br/>
      </w:r>
      <w:r w:rsidR="00EB0793">
        <w:t xml:space="preserve">We need this code to execute </w:t>
      </w:r>
      <w:r w:rsidR="00EB0793" w:rsidRPr="00404FB0">
        <w:rPr>
          <w:b/>
        </w:rPr>
        <w:t>no matter</w:t>
      </w:r>
      <w:r w:rsidR="00EB0793">
        <w:t xml:space="preserve"> whether an exception occurs or not. You will also notice that the audit code uses the local result variable to indicate success or failure. How can you ensure that this statement will </w:t>
      </w:r>
      <w:r w:rsidR="00EB0793" w:rsidRPr="00404FB0">
        <w:rPr>
          <w:b/>
        </w:rPr>
        <w:t>always</w:t>
      </w:r>
      <w:r w:rsidR="00EB0793">
        <w:t xml:space="preserve"> execute, even in the face of an exception?</w:t>
      </w:r>
    </w:p>
    <w:p w14:paraId="565110B5" w14:textId="77777777" w:rsidR="00EB0793" w:rsidRDefault="00EB0793" w:rsidP="00404FB0">
      <w:pPr>
        <w:pStyle w:val="StepContinuation"/>
        <w:ind w:left="360"/>
      </w:pPr>
      <w:r>
        <w:t>_________</w:t>
      </w:r>
      <w:r w:rsidR="00404FB0">
        <w:t>________</w:t>
      </w:r>
      <w:r>
        <w:t>__________________________________________</w:t>
      </w:r>
      <w:r w:rsidR="00404FB0">
        <w:br/>
      </w:r>
    </w:p>
    <w:p w14:paraId="565110B6" w14:textId="77777777" w:rsidR="00EB0793" w:rsidRDefault="00EB0793" w:rsidP="00404FB0">
      <w:pPr>
        <w:pStyle w:val="NumBullet"/>
      </w:pPr>
      <w:r w:rsidRPr="00204904">
        <w:t xml:space="preserve">Put a try block around the code that calls the </w:t>
      </w:r>
      <w:r w:rsidR="00B3277D">
        <w:rPr>
          <w:rFonts w:ascii="Lucida Console" w:hAnsi="Lucida Console"/>
        </w:rPr>
        <w:t>w</w:t>
      </w:r>
      <w:r w:rsidRPr="00230707">
        <w:rPr>
          <w:rFonts w:ascii="Lucida Console" w:hAnsi="Lucida Console"/>
        </w:rPr>
        <w:t>ithdraw</w:t>
      </w:r>
      <w:r w:rsidR="00230707" w:rsidRPr="00230707">
        <w:rPr>
          <w:rFonts w:ascii="Lucida Console" w:hAnsi="Lucida Console"/>
        </w:rPr>
        <w:t>()</w:t>
      </w:r>
      <w:r w:rsidRPr="00204904">
        <w:t xml:space="preserve"> and the </w:t>
      </w:r>
      <w:r w:rsidR="00B3277D">
        <w:rPr>
          <w:rFonts w:ascii="Lucida Console" w:hAnsi="Lucida Console"/>
        </w:rPr>
        <w:t>d</w:t>
      </w:r>
      <w:r w:rsidRPr="00230707">
        <w:rPr>
          <w:rFonts w:ascii="Lucida Console" w:hAnsi="Lucida Console"/>
        </w:rPr>
        <w:t>eposit</w:t>
      </w:r>
      <w:r w:rsidR="00230707" w:rsidRPr="00230707">
        <w:rPr>
          <w:rFonts w:ascii="Lucida Console" w:hAnsi="Lucida Console"/>
        </w:rPr>
        <w:t>()</w:t>
      </w:r>
      <w:r w:rsidRPr="00204904">
        <w:t xml:space="preserve"> methods. But put the </w:t>
      </w:r>
      <w:r w:rsidRPr="00230707">
        <w:rPr>
          <w:rFonts w:ascii="Lucida Console" w:hAnsi="Lucida Console"/>
        </w:rPr>
        <w:t>from.Audit()</w:t>
      </w:r>
      <w:r w:rsidRPr="00204904">
        <w:t xml:space="preserve"> statement inside a </w:t>
      </w:r>
      <w:r w:rsidRPr="00230707">
        <w:rPr>
          <w:rFonts w:ascii="Lucida Console" w:hAnsi="Lucida Console"/>
        </w:rPr>
        <w:t>finally</w:t>
      </w:r>
      <w:r>
        <w:t xml:space="preserve"> block that follows the try block</w:t>
      </w:r>
      <w:r w:rsidR="00B3277D">
        <w:t>.</w:t>
      </w:r>
      <w:r w:rsidR="00404FB0">
        <w:br/>
      </w:r>
      <w:r w:rsidR="00404FB0">
        <w:br/>
      </w:r>
      <w:r>
        <w:t xml:space="preserve">Your code for the </w:t>
      </w:r>
      <w:r w:rsidR="00B3277D">
        <w:rPr>
          <w:rFonts w:ascii="Lucida Console" w:hAnsi="Lucida Console"/>
        </w:rPr>
        <w:t>t</w:t>
      </w:r>
      <w:r w:rsidRPr="00230707">
        <w:rPr>
          <w:rFonts w:ascii="Lucida Console" w:hAnsi="Lucida Console"/>
        </w:rPr>
        <w:t>ransfe</w:t>
      </w:r>
      <w:r w:rsidR="00230707">
        <w:rPr>
          <w:rFonts w:ascii="Lucida Console" w:hAnsi="Lucida Console"/>
        </w:rPr>
        <w:t>r()</w:t>
      </w:r>
      <w:r>
        <w:t xml:space="preserve"> method should now look like this:</w:t>
      </w:r>
      <w:r>
        <w:br/>
      </w:r>
    </w:p>
    <w:p w14:paraId="48A1B511" w14:textId="2E688480" w:rsidR="007C5BDA" w:rsidRDefault="007C5BDA" w:rsidP="007C5BDA">
      <w:pPr>
        <w:pStyle w:val="NumBullet"/>
        <w:numPr>
          <w:ilvl w:val="0"/>
          <w:numId w:val="0"/>
        </w:numPr>
        <w:ind w:left="360"/>
        <w:rPr>
          <w:color w:val="auto"/>
        </w:rPr>
      </w:pPr>
      <w:r>
        <w:rPr>
          <w:color w:val="000000"/>
        </w:rPr>
        <w:tab/>
      </w:r>
      <w:r>
        <w:rPr>
          <w:b/>
          <w:bCs/>
        </w:rPr>
        <w:t>boolean</w:t>
      </w:r>
      <w:r>
        <w:rPr>
          <w:color w:val="000000"/>
        </w:rPr>
        <w:t xml:space="preserve"> </w:t>
      </w:r>
      <w:r>
        <w:rPr>
          <w:color w:val="6A3E3E"/>
          <w:highlight w:val="yellow"/>
        </w:rPr>
        <w:t>result</w:t>
      </w:r>
      <w:r>
        <w:rPr>
          <w:color w:val="000000"/>
        </w:rPr>
        <w:t xml:space="preserve"> = </w:t>
      </w:r>
      <w:r>
        <w:rPr>
          <w:b/>
          <w:bCs/>
        </w:rPr>
        <w:t>false</w:t>
      </w:r>
      <w:r>
        <w:rPr>
          <w:color w:val="000000"/>
        </w:rPr>
        <w:t>;</w:t>
      </w:r>
    </w:p>
    <w:p w14:paraId="2F30614E" w14:textId="7AAFF54B" w:rsidR="007C5BDA" w:rsidRDefault="007C5BDA" w:rsidP="007C5BDA">
      <w:pPr>
        <w:pStyle w:val="NumBullet"/>
        <w:numPr>
          <w:ilvl w:val="0"/>
          <w:numId w:val="0"/>
        </w:numPr>
        <w:ind w:left="360"/>
        <w:rPr>
          <w:color w:val="auto"/>
        </w:rPr>
      </w:pPr>
      <w:r>
        <w:tab/>
      </w:r>
      <w:r>
        <w:rPr>
          <w:b/>
          <w:bCs/>
          <w:color w:val="7F0055"/>
        </w:rPr>
        <w:t>try</w:t>
      </w:r>
      <w:r>
        <w:t xml:space="preserve"> {</w:t>
      </w:r>
    </w:p>
    <w:p w14:paraId="6E11BB7C" w14:textId="4B624A70" w:rsidR="007C5BDA" w:rsidRDefault="007C5BDA" w:rsidP="007C5BDA">
      <w:pPr>
        <w:pStyle w:val="NumBullet"/>
        <w:numPr>
          <w:ilvl w:val="0"/>
          <w:numId w:val="0"/>
        </w:numPr>
        <w:ind w:left="360"/>
        <w:rPr>
          <w:color w:val="auto"/>
        </w:rPr>
      </w:pPr>
      <w:r>
        <w:tab/>
      </w:r>
      <w:r>
        <w:tab/>
      </w:r>
      <w:r>
        <w:rPr>
          <w:color w:val="6A3E3E"/>
          <w:highlight w:val="yellow"/>
        </w:rPr>
        <w:t>result</w:t>
      </w:r>
      <w:r>
        <w:t xml:space="preserve"> = </w:t>
      </w:r>
      <w:r>
        <w:rPr>
          <w:color w:val="6A3E3E"/>
        </w:rPr>
        <w:t>from</w:t>
      </w:r>
      <w:r>
        <w:t>.withdraw(</w:t>
      </w:r>
      <w:r>
        <w:rPr>
          <w:color w:val="6A3E3E"/>
        </w:rPr>
        <w:t>amount</w:t>
      </w:r>
      <w:r>
        <w:t>);</w:t>
      </w:r>
    </w:p>
    <w:p w14:paraId="2A80A16A" w14:textId="14CE7ED6" w:rsidR="007C5BDA" w:rsidRDefault="007C5BDA" w:rsidP="007C5BDA">
      <w:pPr>
        <w:pStyle w:val="NumBullet"/>
        <w:numPr>
          <w:ilvl w:val="0"/>
          <w:numId w:val="0"/>
        </w:numPr>
        <w:ind w:left="360"/>
        <w:rPr>
          <w:color w:val="auto"/>
        </w:rPr>
      </w:pPr>
      <w:r>
        <w:tab/>
      </w:r>
      <w:r>
        <w:tab/>
      </w:r>
      <w:r>
        <w:rPr>
          <w:b/>
          <w:bCs/>
          <w:color w:val="7F0055"/>
        </w:rPr>
        <w:t>if</w:t>
      </w:r>
      <w:r>
        <w:t xml:space="preserve"> (</w:t>
      </w:r>
      <w:r>
        <w:rPr>
          <w:color w:val="6A3E3E"/>
          <w:highlight w:val="lightGray"/>
        </w:rPr>
        <w:t>result</w:t>
      </w:r>
      <w:r>
        <w:t>) {</w:t>
      </w:r>
    </w:p>
    <w:p w14:paraId="23BD2797" w14:textId="50E48A8B" w:rsidR="007C5BDA" w:rsidRDefault="007C5BDA" w:rsidP="007C5BDA">
      <w:pPr>
        <w:pStyle w:val="NumBullet"/>
        <w:numPr>
          <w:ilvl w:val="0"/>
          <w:numId w:val="0"/>
        </w:numPr>
        <w:ind w:left="360"/>
        <w:rPr>
          <w:color w:val="auto"/>
        </w:rPr>
      </w:pPr>
      <w:r>
        <w:tab/>
      </w:r>
      <w:r>
        <w:tab/>
      </w:r>
      <w:r>
        <w:tab/>
      </w:r>
      <w:r>
        <w:rPr>
          <w:color w:val="6A3E3E"/>
        </w:rPr>
        <w:t>to</w:t>
      </w:r>
      <w:r>
        <w:t>.deposit(</w:t>
      </w:r>
      <w:r>
        <w:rPr>
          <w:color w:val="6A3E3E"/>
        </w:rPr>
        <w:t>amount</w:t>
      </w:r>
      <w:r>
        <w:t>);</w:t>
      </w:r>
    </w:p>
    <w:p w14:paraId="2AA49BA8" w14:textId="6AA3D62D" w:rsidR="007C5BDA" w:rsidRDefault="007C5BDA" w:rsidP="007C5BDA">
      <w:pPr>
        <w:pStyle w:val="NumBullet"/>
        <w:numPr>
          <w:ilvl w:val="0"/>
          <w:numId w:val="0"/>
        </w:numPr>
        <w:ind w:left="360"/>
        <w:rPr>
          <w:color w:val="auto"/>
        </w:rPr>
      </w:pPr>
      <w:r>
        <w:tab/>
      </w:r>
      <w:r>
        <w:tab/>
        <w:t>}</w:t>
      </w:r>
    </w:p>
    <w:p w14:paraId="4061A248" w14:textId="2A5C7AD4" w:rsidR="007C5BDA" w:rsidRDefault="007C5BDA" w:rsidP="007C5BDA">
      <w:pPr>
        <w:pStyle w:val="NumBullet"/>
        <w:numPr>
          <w:ilvl w:val="0"/>
          <w:numId w:val="0"/>
        </w:numPr>
        <w:ind w:left="360"/>
        <w:rPr>
          <w:color w:val="auto"/>
        </w:rPr>
      </w:pPr>
      <w:r>
        <w:tab/>
      </w:r>
      <w:r>
        <w:tab/>
      </w:r>
      <w:r>
        <w:rPr>
          <w:color w:val="6A3E3E"/>
          <w:highlight w:val="yellow"/>
        </w:rPr>
        <w:t>result</w:t>
      </w:r>
      <w:r>
        <w:t xml:space="preserve"> = </w:t>
      </w:r>
      <w:r>
        <w:rPr>
          <w:b/>
          <w:bCs/>
          <w:color w:val="7F0055"/>
        </w:rPr>
        <w:t>true</w:t>
      </w:r>
      <w:r>
        <w:t>;</w:t>
      </w:r>
    </w:p>
    <w:p w14:paraId="7C9B8CE7" w14:textId="38E0E1DF" w:rsidR="007C5BDA" w:rsidRDefault="007C5BDA" w:rsidP="007C5BDA">
      <w:pPr>
        <w:pStyle w:val="NumBullet"/>
        <w:numPr>
          <w:ilvl w:val="0"/>
          <w:numId w:val="0"/>
        </w:numPr>
        <w:ind w:left="360"/>
        <w:rPr>
          <w:color w:val="auto"/>
        </w:rPr>
      </w:pPr>
      <w:r>
        <w:rPr>
          <w:color w:val="000000"/>
        </w:rPr>
        <w:tab/>
        <w:t xml:space="preserve">} </w:t>
      </w:r>
      <w:r>
        <w:t>finally</w:t>
      </w:r>
      <w:r>
        <w:rPr>
          <w:color w:val="000000"/>
        </w:rPr>
        <w:t xml:space="preserve"> {</w:t>
      </w:r>
    </w:p>
    <w:p w14:paraId="76797792" w14:textId="7D8667B4" w:rsidR="007C5BDA" w:rsidRDefault="007C5BDA" w:rsidP="007C5BDA">
      <w:pPr>
        <w:pStyle w:val="NumBullet"/>
        <w:numPr>
          <w:ilvl w:val="0"/>
          <w:numId w:val="0"/>
        </w:numPr>
        <w:ind w:left="360"/>
        <w:rPr>
          <w:color w:val="auto"/>
        </w:rPr>
      </w:pPr>
      <w:r>
        <w:rPr>
          <w:color w:val="000000"/>
        </w:rPr>
        <w:tab/>
      </w:r>
      <w:r>
        <w:rPr>
          <w:color w:val="000000"/>
        </w:rPr>
        <w:tab/>
      </w:r>
      <w:r>
        <w:rPr>
          <w:color w:val="6A3E3E"/>
        </w:rPr>
        <w:t>from</w:t>
      </w:r>
      <w:r>
        <w:rPr>
          <w:color w:val="000000"/>
        </w:rPr>
        <w:t>.audit(</w:t>
      </w:r>
      <w:r>
        <w:t>"Transfer attempt to "</w:t>
      </w:r>
      <w:r>
        <w:rPr>
          <w:color w:val="000000"/>
        </w:rPr>
        <w:t xml:space="preserve"> + </w:t>
      </w:r>
      <w:r>
        <w:rPr>
          <w:color w:val="6A3E3E"/>
        </w:rPr>
        <w:t>to</w:t>
      </w:r>
      <w:r>
        <w:rPr>
          <w:color w:val="000000"/>
        </w:rPr>
        <w:t>.</w:t>
      </w:r>
      <w:r>
        <w:rPr>
          <w:color w:val="0000C0"/>
        </w:rPr>
        <w:t>number</w:t>
      </w:r>
      <w:r>
        <w:rPr>
          <w:color w:val="000000"/>
        </w:rPr>
        <w:t xml:space="preserve"> + </w:t>
      </w:r>
      <w:r>
        <w:rPr>
          <w:color w:val="000000"/>
        </w:rPr>
        <w:br/>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Completion Status: "</w:t>
      </w:r>
      <w:r>
        <w:rPr>
          <w:color w:val="000000"/>
        </w:rPr>
        <w:t xml:space="preserve"> + </w:t>
      </w:r>
      <w:r>
        <w:rPr>
          <w:color w:val="6A3E3E"/>
          <w:highlight w:val="lightGray"/>
        </w:rPr>
        <w:t>result</w:t>
      </w:r>
      <w:r>
        <w:rPr>
          <w:color w:val="000000"/>
        </w:rPr>
        <w:t>);</w:t>
      </w:r>
    </w:p>
    <w:p w14:paraId="2CED0D68" w14:textId="28454DAB" w:rsidR="007C5BDA" w:rsidRDefault="007C5BDA" w:rsidP="007C5BDA">
      <w:pPr>
        <w:pStyle w:val="NumBullet"/>
        <w:numPr>
          <w:ilvl w:val="0"/>
          <w:numId w:val="0"/>
        </w:numPr>
        <w:ind w:left="360" w:firstLine="360"/>
        <w:rPr>
          <w:color w:val="auto"/>
        </w:rPr>
      </w:pPr>
      <w:r>
        <w:t>}</w:t>
      </w:r>
    </w:p>
    <w:p w14:paraId="565110B8" w14:textId="77777777" w:rsidR="00404FB0" w:rsidRDefault="00404FB0" w:rsidP="00404FB0">
      <w:pPr>
        <w:pStyle w:val="NumBullet"/>
        <w:numPr>
          <w:ilvl w:val="0"/>
          <w:numId w:val="0"/>
        </w:numPr>
      </w:pPr>
    </w:p>
    <w:p w14:paraId="565110B9" w14:textId="77777777" w:rsidR="00EB0793" w:rsidRDefault="00EB0793" w:rsidP="00EB0793">
      <w:pPr>
        <w:pStyle w:val="NumBullet"/>
      </w:pPr>
      <w:r>
        <w:t>Build and run the application. You will always see the audit information regardless of whether an exception is thrown.</w:t>
      </w:r>
    </w:p>
    <w:p w14:paraId="7045F273" w14:textId="77777777" w:rsidR="00D50640" w:rsidRDefault="00D50640">
      <w:pPr>
        <w:spacing w:before="0" w:after="200" w:line="276" w:lineRule="auto"/>
        <w:rPr>
          <w:b/>
          <w:noProof/>
          <w:color w:val="005AAB"/>
          <w:szCs w:val="24"/>
          <w:lang w:eastAsia="en-GB"/>
        </w:rPr>
      </w:pPr>
      <w:r>
        <w:br w:type="page"/>
      </w:r>
    </w:p>
    <w:p w14:paraId="565110BA" w14:textId="31E31914" w:rsidR="00404FB0" w:rsidRDefault="00404FB0" w:rsidP="00404FB0">
      <w:pPr>
        <w:pStyle w:val="QATemplateHeadingThree"/>
      </w:pPr>
      <w:r w:rsidRPr="00C1749E">
        <w:lastRenderedPageBreak/>
        <w:t xml:space="preserve">Creating a </w:t>
      </w:r>
      <w:r>
        <w:t>custom e</w:t>
      </w:r>
      <w:r w:rsidRPr="00C1749E">
        <w:t xml:space="preserve">xception </w:t>
      </w:r>
      <w:r>
        <w:t>c</w:t>
      </w:r>
      <w:r w:rsidRPr="00C1749E">
        <w:t>lass</w:t>
      </w:r>
    </w:p>
    <w:p w14:paraId="565110BB" w14:textId="77777777" w:rsidR="00EB0793" w:rsidRPr="00C1749E" w:rsidRDefault="00EB0793" w:rsidP="00404FB0">
      <w:pPr>
        <w:pStyle w:val="NumBullet"/>
        <w:numPr>
          <w:ilvl w:val="0"/>
          <w:numId w:val="0"/>
        </w:numPr>
      </w:pPr>
      <w:r w:rsidRPr="00C1749E">
        <w:t xml:space="preserve">The remaining parts of the practical exercise involve deriving your own </w:t>
      </w:r>
      <w:r>
        <w:t>e</w:t>
      </w:r>
      <w:r w:rsidRPr="00C1749E">
        <w:t>xception class from</w:t>
      </w:r>
      <w:r w:rsidR="00B3277D">
        <w:t xml:space="preserve"> class</w:t>
      </w:r>
      <w:r w:rsidRPr="00C1749E">
        <w:t xml:space="preserve"> </w:t>
      </w:r>
      <w:r w:rsidR="00B3277D">
        <w:rPr>
          <w:rFonts w:ascii="Lucida Console" w:hAnsi="Lucida Console"/>
        </w:rPr>
        <w:t>RuntimeE</w:t>
      </w:r>
      <w:r w:rsidRPr="00230707">
        <w:rPr>
          <w:rFonts w:ascii="Lucida Console" w:hAnsi="Lucida Console"/>
        </w:rPr>
        <w:t>xception</w:t>
      </w:r>
      <w:r w:rsidR="00B86F6C">
        <w:rPr>
          <w:rFonts w:ascii="Lucida Console" w:hAnsi="Lucida Console"/>
        </w:rPr>
        <w:t xml:space="preserve"> </w:t>
      </w:r>
      <w:r w:rsidR="00B86F6C" w:rsidRPr="00B86F6C">
        <w:t>(this means the compiler will not demand that it is caught)</w:t>
      </w:r>
      <w:r w:rsidRPr="00B86F6C">
        <w:t>.</w:t>
      </w:r>
      <w:r>
        <w:t xml:space="preserve"> This section </w:t>
      </w:r>
      <w:r w:rsidR="00404FB0">
        <w:t xml:space="preserve">of necessity scratches the surface of </w:t>
      </w:r>
      <w:r>
        <w:t xml:space="preserve">inheritance techniques that will be covered </w:t>
      </w:r>
      <w:r w:rsidR="00404FB0">
        <w:t>fully very soon.</w:t>
      </w:r>
    </w:p>
    <w:p w14:paraId="565110BC" w14:textId="77777777" w:rsidR="00EB0793" w:rsidRDefault="00EB0793" w:rsidP="00404FB0">
      <w:pPr>
        <w:pStyle w:val="QATemplateHeadingThree"/>
      </w:pPr>
      <w:r>
        <w:t>Step by step</w:t>
      </w:r>
    </w:p>
    <w:p w14:paraId="565110BD" w14:textId="77777777" w:rsidR="00EB0793" w:rsidRDefault="00EB0793" w:rsidP="00404FB0">
      <w:pPr>
        <w:pStyle w:val="NumBullet"/>
        <w:numPr>
          <w:ilvl w:val="0"/>
          <w:numId w:val="0"/>
        </w:numPr>
      </w:pPr>
      <w:r>
        <w:t xml:space="preserve">In this section of the lab you will create your own exception class called </w:t>
      </w:r>
      <w:r w:rsidRPr="00230707">
        <w:rPr>
          <w:rFonts w:ascii="Lucida Console" w:hAnsi="Lucida Console"/>
        </w:rPr>
        <w:t>InsufficientFundsException</w:t>
      </w:r>
      <w:r>
        <w:t xml:space="preserve">. You will then use it inside the </w:t>
      </w:r>
      <w:r w:rsidR="00B3277D">
        <w:rPr>
          <w:rFonts w:ascii="Lucida Console" w:hAnsi="Lucida Console"/>
        </w:rPr>
        <w:t>w</w:t>
      </w:r>
      <w:r w:rsidRPr="00230707">
        <w:rPr>
          <w:rFonts w:ascii="Lucida Console" w:hAnsi="Lucida Console"/>
        </w:rPr>
        <w:t>ithdraw</w:t>
      </w:r>
      <w:r>
        <w:t xml:space="preserve"> method to indicate that there are insufficient funds for the withdrawal, rather than use the boolean return value.</w:t>
      </w:r>
      <w:r w:rsidR="00404FB0">
        <w:br/>
      </w:r>
    </w:p>
    <w:p w14:paraId="565110BE" w14:textId="77777777" w:rsidR="00EB0793" w:rsidRDefault="00EB0793" w:rsidP="00EB0793">
      <w:pPr>
        <w:pStyle w:val="NumBullet"/>
      </w:pPr>
      <w:r>
        <w:t>We have added already a class to the project called</w:t>
      </w:r>
      <w:r w:rsidR="00AC43A8">
        <w:t>:</w:t>
      </w:r>
      <w:r>
        <w:t xml:space="preserve"> </w:t>
      </w:r>
      <w:r w:rsidRPr="00230707">
        <w:rPr>
          <w:rFonts w:ascii="Lucida Console" w:hAnsi="Lucida Console"/>
        </w:rPr>
        <w:t>InsufficientFundsException</w:t>
      </w:r>
      <w:r>
        <w:t>.</w:t>
      </w:r>
      <w:r w:rsidR="00B86F6C">
        <w:br/>
      </w:r>
    </w:p>
    <w:p w14:paraId="565110BF" w14:textId="77777777" w:rsidR="00EB0793" w:rsidRDefault="00EB0793" w:rsidP="00EB0793">
      <w:pPr>
        <w:pStyle w:val="NumBullet"/>
      </w:pPr>
      <w:r>
        <w:t xml:space="preserve">Set the base class for the </w:t>
      </w:r>
      <w:r w:rsidRPr="00230707">
        <w:rPr>
          <w:rFonts w:ascii="Lucida Console" w:hAnsi="Lucida Console"/>
        </w:rPr>
        <w:t>InsufficientFundsException</w:t>
      </w:r>
      <w:r>
        <w:t xml:space="preserve"> to be </w:t>
      </w:r>
      <w:r w:rsidR="00B3277D">
        <w:rPr>
          <w:rFonts w:ascii="Lucida Console" w:hAnsi="Lucida Console"/>
        </w:rPr>
        <w:t>Runtime</w:t>
      </w:r>
      <w:r w:rsidRPr="00230707">
        <w:rPr>
          <w:rFonts w:ascii="Lucida Console" w:hAnsi="Lucida Console"/>
        </w:rPr>
        <w:t>Exception</w:t>
      </w:r>
      <w:r w:rsidR="00404FB0">
        <w:t>, by removing the comment shown below</w:t>
      </w:r>
      <w:r w:rsidR="00AC43A8">
        <w:t>.</w:t>
      </w:r>
    </w:p>
    <w:p w14:paraId="565110C0" w14:textId="77777777" w:rsidR="00EB0793" w:rsidRPr="0099562E" w:rsidRDefault="00EB0793" w:rsidP="00404FB0">
      <w:pPr>
        <w:pStyle w:val="QATemplateCodeSegment"/>
      </w:pPr>
      <w:r w:rsidRPr="00496857">
        <w:t xml:space="preserve">public class InsufficientFundsException </w:t>
      </w:r>
      <w:r w:rsidR="00B3277D">
        <w:br/>
        <w:t xml:space="preserve">                           // extends Runtime</w:t>
      </w:r>
      <w:r w:rsidRPr="00496857">
        <w:t xml:space="preserve">Exception </w:t>
      </w:r>
      <w:r w:rsidR="00404FB0">
        <w:br/>
      </w:r>
      <w:r w:rsidRPr="00496857">
        <w:t>{</w:t>
      </w:r>
    </w:p>
    <w:p w14:paraId="565110C1" w14:textId="77777777" w:rsidR="00EB0793" w:rsidRPr="00496857" w:rsidRDefault="00EB0793" w:rsidP="00404FB0">
      <w:pPr>
        <w:pStyle w:val="QATemplateCodeSegment"/>
      </w:pPr>
      <w:r w:rsidRPr="00496857">
        <w:t>}</w:t>
      </w:r>
    </w:p>
    <w:p w14:paraId="565110C2" w14:textId="77777777" w:rsidR="00EB0793" w:rsidRDefault="00EB0793" w:rsidP="00EB0793">
      <w:pPr>
        <w:pStyle w:val="NumBullet"/>
      </w:pPr>
      <w:r>
        <w:t xml:space="preserve">The class contains two public fields. The first, called </w:t>
      </w:r>
      <w:r w:rsidR="00B3277D">
        <w:rPr>
          <w:rFonts w:ascii="Lucida Console" w:hAnsi="Lucida Console"/>
        </w:rPr>
        <w:t>a</w:t>
      </w:r>
      <w:r w:rsidRPr="00230707">
        <w:rPr>
          <w:rFonts w:ascii="Lucida Console" w:hAnsi="Lucida Console"/>
        </w:rPr>
        <w:t>cc</w:t>
      </w:r>
      <w:r>
        <w:t xml:space="preserve">, is of type </w:t>
      </w:r>
      <w:r w:rsidRPr="00230707">
        <w:rPr>
          <w:rFonts w:ascii="Lucida Console" w:hAnsi="Lucida Console"/>
        </w:rPr>
        <w:t>Account</w:t>
      </w:r>
      <w:r>
        <w:t xml:space="preserve">. The second, called </w:t>
      </w:r>
      <w:r w:rsidR="00B3277D">
        <w:rPr>
          <w:rFonts w:ascii="Lucida Console" w:hAnsi="Lucida Console"/>
        </w:rPr>
        <w:t>a</w:t>
      </w:r>
      <w:r w:rsidRPr="00230707">
        <w:rPr>
          <w:rFonts w:ascii="Lucida Console" w:hAnsi="Lucida Console"/>
        </w:rPr>
        <w:t>mt</w:t>
      </w:r>
      <w:r>
        <w:t xml:space="preserve">, is of type </w:t>
      </w:r>
      <w:r w:rsidR="00B3277D">
        <w:rPr>
          <w:rFonts w:ascii="Lucida Console" w:hAnsi="Lucida Console"/>
        </w:rPr>
        <w:t>double</w:t>
      </w:r>
      <w:r>
        <w:t>.</w:t>
      </w:r>
      <w:r w:rsidR="00404FB0">
        <w:br/>
      </w:r>
    </w:p>
    <w:p w14:paraId="565110C3" w14:textId="77777777" w:rsidR="00EB0793" w:rsidRDefault="00EB0793" w:rsidP="00EB0793">
      <w:pPr>
        <w:pStyle w:val="NumBullet"/>
      </w:pPr>
      <w:r>
        <w:t xml:space="preserve">We have started the constructor for you. It accepts two parameters, of type </w:t>
      </w:r>
      <w:r w:rsidRPr="00230707">
        <w:rPr>
          <w:rFonts w:ascii="Lucida Console" w:hAnsi="Lucida Console"/>
        </w:rPr>
        <w:t>Account</w:t>
      </w:r>
      <w:r>
        <w:t xml:space="preserve"> and </w:t>
      </w:r>
      <w:r w:rsidR="00B3277D">
        <w:rPr>
          <w:rFonts w:ascii="Lucida Console" w:hAnsi="Lucida Console"/>
        </w:rPr>
        <w:t>double</w:t>
      </w:r>
      <w:r>
        <w:t xml:space="preserve"> respectively, you must assign these parameters into the two </w:t>
      </w:r>
      <w:r w:rsidR="00B3277D">
        <w:rPr>
          <w:rFonts w:ascii="Lucida Console" w:hAnsi="Lucida Console"/>
        </w:rPr>
        <w:t>final</w:t>
      </w:r>
      <w:r>
        <w:t xml:space="preserve"> fields mentioned above. Your code should look like this:</w:t>
      </w:r>
    </w:p>
    <w:p w14:paraId="565110C4" w14:textId="77777777" w:rsidR="00EB0793" w:rsidRPr="00496857" w:rsidRDefault="00EB0793" w:rsidP="00404FB0">
      <w:pPr>
        <w:pStyle w:val="QATemplateCodeSegment"/>
      </w:pPr>
      <w:r w:rsidRPr="00496857">
        <w:t xml:space="preserve">public class InsufficientFundsException </w:t>
      </w:r>
      <w:r w:rsidR="00B3277D">
        <w:t>extends</w:t>
      </w:r>
      <w:r w:rsidR="00404FB0">
        <w:br/>
        <w:t xml:space="preserve">                                 </w:t>
      </w:r>
      <w:r w:rsidR="00B3277D">
        <w:t>Runtime</w:t>
      </w:r>
      <w:r w:rsidRPr="00496857">
        <w:t>Exception {</w:t>
      </w:r>
      <w:r w:rsidR="00404FB0">
        <w:br/>
      </w:r>
      <w:r w:rsidR="00404FB0">
        <w:br/>
        <w:t xml:space="preserve">  </w:t>
      </w:r>
      <w:r w:rsidRPr="00496857">
        <w:t xml:space="preserve">public </w:t>
      </w:r>
      <w:r w:rsidR="00B3277D">
        <w:t>Account a</w:t>
      </w:r>
      <w:r w:rsidRPr="00496857">
        <w:t>cc;</w:t>
      </w:r>
      <w:r w:rsidR="00404FB0">
        <w:br/>
        <w:t xml:space="preserve">  </w:t>
      </w:r>
      <w:r w:rsidRPr="00496857">
        <w:t xml:space="preserve">public </w:t>
      </w:r>
      <w:r w:rsidR="00B3277D">
        <w:t>decimal a</w:t>
      </w:r>
      <w:r w:rsidRPr="00496857">
        <w:t>mt;</w:t>
      </w:r>
      <w:r w:rsidR="00404FB0">
        <w:br/>
      </w:r>
      <w:r w:rsidR="00404FB0">
        <w:br/>
        <w:t xml:space="preserve">  </w:t>
      </w:r>
      <w:r w:rsidRPr="00496857">
        <w:t>public InsufficientFundsException(Account ac,</w:t>
      </w:r>
      <w:r w:rsidR="00404FB0">
        <w:t xml:space="preserve"> </w:t>
      </w:r>
      <w:r w:rsidR="00404FB0">
        <w:br/>
        <w:t xml:space="preserve">                                         d</w:t>
      </w:r>
      <w:r w:rsidRPr="00496857">
        <w:t>ecimal am</w:t>
      </w:r>
      <w:r w:rsidR="00B3277D">
        <w:t>ount</w:t>
      </w:r>
      <w:r w:rsidRPr="00496857">
        <w:t xml:space="preserve"> )</w:t>
      </w:r>
      <w:r>
        <w:t xml:space="preserve"> </w:t>
      </w:r>
      <w:r w:rsidRPr="00496857">
        <w:t>{</w:t>
      </w:r>
      <w:r w:rsidR="00B3277D">
        <w:br/>
        <w:t xml:space="preserve">    </w:t>
      </w:r>
      <w:r w:rsidR="00B86F6C">
        <w:t>??</w:t>
      </w:r>
      <w:r>
        <w:t xml:space="preserve"> = </w:t>
      </w:r>
      <w:r w:rsidR="00B86F6C">
        <w:t>??</w:t>
      </w:r>
      <w:r>
        <w:t>;</w:t>
      </w:r>
      <w:r w:rsidR="00404FB0">
        <w:br/>
        <w:t xml:space="preserve">    </w:t>
      </w:r>
      <w:r w:rsidR="00B86F6C">
        <w:t>??</w:t>
      </w:r>
      <w:r w:rsidR="00B3277D">
        <w:t xml:space="preserve"> = </w:t>
      </w:r>
      <w:r w:rsidR="00B86F6C">
        <w:t>??</w:t>
      </w:r>
      <w:r>
        <w:t>;</w:t>
      </w:r>
      <w:r w:rsidR="00404FB0">
        <w:br/>
        <w:t xml:space="preserve">  </w:t>
      </w:r>
      <w:r w:rsidRPr="00496857">
        <w:t>}</w:t>
      </w:r>
      <w:r w:rsidR="00404FB0">
        <w:br/>
      </w:r>
      <w:r w:rsidRPr="00496857">
        <w:t>}</w:t>
      </w:r>
    </w:p>
    <w:p w14:paraId="565110C5" w14:textId="77777777" w:rsidR="00EB0793" w:rsidRDefault="00EB0793" w:rsidP="004B3E19">
      <w:pPr>
        <w:pStyle w:val="StepContinuation"/>
        <w:ind w:left="0" w:firstLine="360"/>
        <w:jc w:val="left"/>
      </w:pPr>
      <w:r>
        <w:t>This class is now complete, close th</w:t>
      </w:r>
      <w:r w:rsidR="004B3E19">
        <w:t>e</w:t>
      </w:r>
      <w:r>
        <w:t xml:space="preserve"> file.</w:t>
      </w:r>
      <w:r w:rsidR="004B3E19">
        <w:br/>
      </w:r>
    </w:p>
    <w:p w14:paraId="565110C6" w14:textId="77777777" w:rsidR="00EB0793" w:rsidRDefault="00EB0793" w:rsidP="00B86F6C">
      <w:pPr>
        <w:pStyle w:val="NumBullet"/>
      </w:pPr>
      <w:r>
        <w:t xml:space="preserve">Go to class </w:t>
      </w:r>
      <w:r w:rsidRPr="00230707">
        <w:rPr>
          <w:rFonts w:ascii="Lucida Console" w:hAnsi="Lucida Console"/>
        </w:rPr>
        <w:t>Account</w:t>
      </w:r>
      <w:r>
        <w:t>.</w:t>
      </w:r>
      <w:r w:rsidR="004B3E19">
        <w:t xml:space="preserve"> </w:t>
      </w:r>
      <w:r w:rsidR="004B3E19">
        <w:br/>
      </w:r>
      <w:r>
        <w:t xml:space="preserve">We need to modify the </w:t>
      </w:r>
      <w:r w:rsidR="00B3277D">
        <w:rPr>
          <w:rFonts w:ascii="Lucida Console" w:hAnsi="Lucida Console"/>
        </w:rPr>
        <w:t>w</w:t>
      </w:r>
      <w:r w:rsidRPr="00230707">
        <w:rPr>
          <w:rFonts w:ascii="Lucida Console" w:hAnsi="Lucida Console"/>
        </w:rPr>
        <w:t>ithdraw</w:t>
      </w:r>
      <w:r w:rsidR="00230707">
        <w:rPr>
          <w:rFonts w:ascii="Lucida Console" w:hAnsi="Lucida Console"/>
        </w:rPr>
        <w:t>()</w:t>
      </w:r>
      <w:r>
        <w:t xml:space="preserve"> method so that it throws an </w:t>
      </w:r>
      <w:r w:rsidRPr="00230707">
        <w:rPr>
          <w:rFonts w:ascii="Lucida Console" w:hAnsi="Lucida Console"/>
        </w:rPr>
        <w:t>InsufficientFundsException</w:t>
      </w:r>
      <w:r>
        <w:t xml:space="preserve"> when appropriate. </w:t>
      </w:r>
      <w:r w:rsidR="004B3E19">
        <w:br/>
      </w:r>
      <w:r w:rsidR="00B86F6C">
        <w:br/>
      </w:r>
      <w:r>
        <w:lastRenderedPageBreak/>
        <w:t xml:space="preserve">To avoid you making numerous changes to your current </w:t>
      </w:r>
      <w:r w:rsidR="00B3277D" w:rsidRPr="00B86F6C">
        <w:rPr>
          <w:rFonts w:ascii="Lucida Console" w:hAnsi="Lucida Console"/>
        </w:rPr>
        <w:t>w</w:t>
      </w:r>
      <w:r w:rsidRPr="00B86F6C">
        <w:rPr>
          <w:rFonts w:ascii="Lucida Console" w:hAnsi="Lucida Console"/>
        </w:rPr>
        <w:t>ithdraw()</w:t>
      </w:r>
      <w:r>
        <w:t xml:space="preserve"> method</w:t>
      </w:r>
      <w:r w:rsidR="00AC43A8">
        <w:t>,</w:t>
      </w:r>
      <w:r>
        <w:t xml:space="preserve"> </w:t>
      </w:r>
      <w:r w:rsidR="00AC43A8">
        <w:t>w</w:t>
      </w:r>
      <w:r>
        <w:t>e have partly written a new ‘replacement’ one for you, so that you can keep both in your code and contrast and compare.</w:t>
      </w:r>
      <w:r w:rsidR="004B3E19">
        <w:t xml:space="preserve"> </w:t>
      </w:r>
      <w:r w:rsidR="004B3E19">
        <w:br/>
      </w:r>
      <w:r w:rsidR="004B3E19">
        <w:br/>
      </w:r>
      <w:r w:rsidRPr="00B86F6C">
        <w:rPr>
          <w:b/>
        </w:rPr>
        <w:t>Comment out</w:t>
      </w:r>
      <w:r>
        <w:t xml:space="preserve"> the current </w:t>
      </w:r>
      <w:r w:rsidR="00B3277D" w:rsidRPr="00B86F6C">
        <w:rPr>
          <w:rFonts w:ascii="Lucida Console" w:hAnsi="Lucida Console"/>
        </w:rPr>
        <w:t>w</w:t>
      </w:r>
      <w:r w:rsidRPr="00B86F6C">
        <w:rPr>
          <w:rFonts w:ascii="Lucida Console" w:hAnsi="Lucida Console"/>
        </w:rPr>
        <w:t>ithdraw</w:t>
      </w:r>
      <w:r w:rsidR="00230707" w:rsidRPr="00B86F6C">
        <w:rPr>
          <w:rFonts w:ascii="Lucida Console" w:hAnsi="Lucida Console"/>
        </w:rPr>
        <w:t>()</w:t>
      </w:r>
      <w:r>
        <w:t xml:space="preserve"> method totally and </w:t>
      </w:r>
      <w:r w:rsidRPr="00B86F6C">
        <w:rPr>
          <w:b/>
        </w:rPr>
        <w:t>uncomment</w:t>
      </w:r>
      <w:r>
        <w:t xml:space="preserve"> the replacement that is hidden below it.</w:t>
      </w:r>
      <w:r w:rsidR="004B3E19">
        <w:br/>
      </w:r>
    </w:p>
    <w:p w14:paraId="565110C7" w14:textId="77777777" w:rsidR="00EB0793" w:rsidRPr="004B3E19" w:rsidRDefault="00EB0793" w:rsidP="004B3E19">
      <w:pPr>
        <w:pStyle w:val="NumBullet"/>
        <w:rPr>
          <w:b/>
        </w:rPr>
      </w:pPr>
      <w:r>
        <w:t xml:space="preserve">You will notice that it is a </w:t>
      </w:r>
      <w:r w:rsidRPr="00230707">
        <w:rPr>
          <w:rFonts w:ascii="Lucida Console" w:hAnsi="Lucida Console"/>
        </w:rPr>
        <w:t>void</w:t>
      </w:r>
      <w:r>
        <w:t xml:space="preserve"> method that no longer declares, initialises, changes and returns a </w:t>
      </w:r>
      <w:r w:rsidRPr="00230707">
        <w:rPr>
          <w:rFonts w:ascii="Lucida Console" w:hAnsi="Lucida Console"/>
        </w:rPr>
        <w:t>bool</w:t>
      </w:r>
      <w:r w:rsidR="00746E3B">
        <w:rPr>
          <w:rFonts w:ascii="Lucida Console" w:hAnsi="Lucida Console"/>
        </w:rPr>
        <w:t>ean</w:t>
      </w:r>
      <w:r>
        <w:t xml:space="preserve"> variable called </w:t>
      </w:r>
      <w:r w:rsidRPr="00230707">
        <w:rPr>
          <w:rFonts w:ascii="Lucida Console" w:hAnsi="Lucida Console"/>
        </w:rPr>
        <w:t>result</w:t>
      </w:r>
      <w:r>
        <w:t xml:space="preserve">. It either throws </w:t>
      </w:r>
      <w:r w:rsidR="00E07A32">
        <w:t>one</w:t>
      </w:r>
      <w:r>
        <w:t xml:space="preserve"> of </w:t>
      </w:r>
      <w:r w:rsidR="00E07A32">
        <w:t>two</w:t>
      </w:r>
      <w:r>
        <w:t xml:space="preserve"> exception types or changes the </w:t>
      </w:r>
      <w:r w:rsidR="00746E3B">
        <w:rPr>
          <w:rFonts w:ascii="Lucida Console" w:hAnsi="Lucida Console"/>
        </w:rPr>
        <w:t>b</w:t>
      </w:r>
      <w:r w:rsidRPr="00230707">
        <w:rPr>
          <w:rFonts w:ascii="Lucida Console" w:hAnsi="Lucida Console"/>
        </w:rPr>
        <w:t>alance</w:t>
      </w:r>
      <w:r>
        <w:t>.</w:t>
      </w:r>
      <w:r w:rsidR="004B3E19">
        <w:br/>
      </w:r>
      <w:r w:rsidR="004B3E19">
        <w:br/>
      </w:r>
      <w:r>
        <w:t xml:space="preserve">Those are the </w:t>
      </w:r>
      <w:r w:rsidR="00E07A32">
        <w:t>three</w:t>
      </w:r>
      <w:r>
        <w:t xml:space="preserve"> possible outcomes. Any method that calls </w:t>
      </w:r>
      <w:r w:rsidR="00746E3B">
        <w:rPr>
          <w:rFonts w:ascii="Lucida Console" w:hAnsi="Lucida Console"/>
        </w:rPr>
        <w:t>w</w:t>
      </w:r>
      <w:r w:rsidRPr="00230707">
        <w:rPr>
          <w:rFonts w:ascii="Lucida Console" w:hAnsi="Lucida Console"/>
        </w:rPr>
        <w:t>ithdraw</w:t>
      </w:r>
      <w:r>
        <w:t xml:space="preserve"> will get an unhandled exception back if they ‘</w:t>
      </w:r>
      <w:r w:rsidRPr="00230707">
        <w:rPr>
          <w:rFonts w:ascii="Lucida Console" w:hAnsi="Lucida Console"/>
        </w:rPr>
        <w:t>try</w:t>
      </w:r>
      <w:r>
        <w:t>’ to withdraw too much or ‘</w:t>
      </w:r>
      <w:r w:rsidRPr="00230707">
        <w:rPr>
          <w:rFonts w:ascii="Lucida Console" w:hAnsi="Lucida Console"/>
        </w:rPr>
        <w:t>try</w:t>
      </w:r>
      <w:r>
        <w:t>’ to withdraw a negative amount.</w:t>
      </w:r>
      <w:r w:rsidR="004B3E19">
        <w:t xml:space="preserve"> </w:t>
      </w:r>
      <w:r w:rsidR="004B3E19">
        <w:br/>
      </w:r>
      <w:r w:rsidR="004B3E19">
        <w:br/>
      </w:r>
      <w:r>
        <w:t xml:space="preserve">But one line is still commented out. Uncomment and complete the line of code that throws an </w:t>
      </w:r>
      <w:r w:rsidRPr="00230707">
        <w:rPr>
          <w:rFonts w:ascii="Lucida Console" w:hAnsi="Lucida Console"/>
        </w:rPr>
        <w:t>InsufficientFundsException</w:t>
      </w:r>
      <w:r w:rsidRPr="004B3E19">
        <w:rPr>
          <w:b/>
        </w:rPr>
        <w:t>.</w:t>
      </w:r>
      <w:r w:rsidR="004B3E19">
        <w:rPr>
          <w:b/>
        </w:rPr>
        <w:br/>
      </w:r>
      <w:r w:rsidR="004B3E19">
        <w:rPr>
          <w:b/>
        </w:rPr>
        <w:br/>
      </w:r>
      <w:r>
        <w:t>Which acco</w:t>
      </w:r>
      <w:r w:rsidR="00B86F6C">
        <w:t>unt does not have enough money?</w:t>
      </w:r>
      <w:r>
        <w:t xml:space="preserve"> </w:t>
      </w:r>
      <w:r w:rsidR="00E07A32">
        <w:rPr>
          <w:i/>
        </w:rPr>
        <w:t>T</w:t>
      </w:r>
      <w:r w:rsidRPr="004B3E19">
        <w:rPr>
          <w:i/>
        </w:rPr>
        <w:t>his</w:t>
      </w:r>
      <w:r w:rsidR="00E07A32">
        <w:t xml:space="preserve"> one!</w:t>
      </w:r>
    </w:p>
    <w:p w14:paraId="565110C8" w14:textId="77777777" w:rsidR="00EB0793" w:rsidRPr="00496857" w:rsidRDefault="00EB0793" w:rsidP="004B3E19">
      <w:pPr>
        <w:pStyle w:val="QATemplateCodeSegment"/>
      </w:pPr>
      <w:r w:rsidRPr="00496857">
        <w:t xml:space="preserve">public void </w:t>
      </w:r>
      <w:r w:rsidR="00746E3B">
        <w:t>w</w:t>
      </w:r>
      <w:r w:rsidRPr="00496857">
        <w:t>ithdraw( decimal amount ) {</w:t>
      </w:r>
      <w:r w:rsidR="004B3E19">
        <w:br/>
        <w:t xml:space="preserve">  </w:t>
      </w:r>
      <w:r w:rsidRPr="00496857">
        <w:t>if( amount &lt; 0.0 ) {</w:t>
      </w:r>
      <w:r w:rsidR="004B3E19">
        <w:br/>
        <w:t xml:space="preserve">    </w:t>
      </w:r>
      <w:r w:rsidRPr="00496857">
        <w:t xml:space="preserve">throw new </w:t>
      </w:r>
      <w:r w:rsidR="00746E3B">
        <w:t>Illegal</w:t>
      </w:r>
      <w:r w:rsidRPr="00496857">
        <w:t>ArgumentException( ... );</w:t>
      </w:r>
      <w:r w:rsidR="004B3E19">
        <w:br/>
        <w:t xml:space="preserve">  </w:t>
      </w:r>
      <w:r w:rsidRPr="00496857">
        <w:t>}</w:t>
      </w:r>
      <w:r w:rsidR="004B3E19">
        <w:br/>
      </w:r>
      <w:r w:rsidR="004B3E19">
        <w:br/>
        <w:t xml:space="preserve">  </w:t>
      </w:r>
      <w:r>
        <w:t xml:space="preserve">if( amount &gt; </w:t>
      </w:r>
      <w:r w:rsidR="00746E3B">
        <w:t>b</w:t>
      </w:r>
      <w:r w:rsidRPr="00496857">
        <w:t>alance ) {</w:t>
      </w:r>
      <w:r w:rsidR="004B3E19">
        <w:br/>
        <w:t xml:space="preserve">    </w:t>
      </w:r>
      <w:r w:rsidRPr="00496857">
        <w:t>throw</w:t>
      </w:r>
      <w:r w:rsidR="004B3E19">
        <w:t xml:space="preserve"> </w:t>
      </w:r>
      <w:r w:rsidRPr="00496857">
        <w:t>new InsufficientFundsException(</w:t>
      </w:r>
      <w:r>
        <w:rPr>
          <w:b/>
        </w:rPr>
        <w:t>???</w:t>
      </w:r>
      <w:r w:rsidRPr="00496857">
        <w:t>,</w:t>
      </w:r>
      <w:r>
        <w:t xml:space="preserve"> </w:t>
      </w:r>
      <w:r w:rsidRPr="00496857">
        <w:t>amount);</w:t>
      </w:r>
      <w:r w:rsidR="004B3E19">
        <w:br/>
        <w:t xml:space="preserve">  </w:t>
      </w:r>
      <w:r w:rsidRPr="00496857">
        <w:t>}</w:t>
      </w:r>
      <w:r w:rsidR="004B3E19">
        <w:br/>
      </w:r>
      <w:r w:rsidR="004B3E19">
        <w:br/>
        <w:t xml:space="preserve">  </w:t>
      </w:r>
      <w:r w:rsidR="00746E3B">
        <w:t>b</w:t>
      </w:r>
      <w:r w:rsidRPr="00496857">
        <w:t>alance -= amount;</w:t>
      </w:r>
      <w:r w:rsidR="004B3E19">
        <w:br/>
        <w:t>}</w:t>
      </w:r>
    </w:p>
    <w:p w14:paraId="565110C9" w14:textId="77777777" w:rsidR="00EB0793" w:rsidRDefault="00746E3B" w:rsidP="00EB0793">
      <w:pPr>
        <w:pStyle w:val="NumBullet"/>
      </w:pPr>
      <w:r>
        <w:t>Build your code,</w:t>
      </w:r>
      <w:r w:rsidR="00EB0793">
        <w:t xml:space="preserve"> </w:t>
      </w:r>
      <w:r>
        <w:rPr>
          <w:rFonts w:ascii="Lucida Console" w:hAnsi="Lucida Console"/>
        </w:rPr>
        <w:t>t</w:t>
      </w:r>
      <w:r w:rsidR="00EB0793" w:rsidRPr="00230707">
        <w:rPr>
          <w:rFonts w:ascii="Lucida Console" w:hAnsi="Lucida Console"/>
        </w:rPr>
        <w:t>ransfer</w:t>
      </w:r>
      <w:r w:rsidR="00230707" w:rsidRPr="00230707">
        <w:rPr>
          <w:rFonts w:ascii="Lucida Console" w:hAnsi="Lucida Console"/>
        </w:rPr>
        <w:t>()</w:t>
      </w:r>
      <w:r w:rsidR="00EB0793">
        <w:t xml:space="preserve"> does not compile as it is trying to ‘</w:t>
      </w:r>
      <w:r w:rsidR="00EB0793" w:rsidRPr="00230707">
        <w:rPr>
          <w:rFonts w:ascii="Lucida Console" w:hAnsi="Lucida Console"/>
        </w:rPr>
        <w:t>catch</w:t>
      </w:r>
      <w:r w:rsidR="00EB0793">
        <w:t>’ the return from a ‘</w:t>
      </w:r>
      <w:r w:rsidR="00EB0793" w:rsidRPr="00230707">
        <w:rPr>
          <w:rFonts w:ascii="Lucida Console" w:hAnsi="Lucida Console"/>
        </w:rPr>
        <w:t>void</w:t>
      </w:r>
      <w:r w:rsidR="00EB0793">
        <w:t>’ method.</w:t>
      </w:r>
      <w:r w:rsidR="007F0480">
        <w:br/>
      </w:r>
    </w:p>
    <w:p w14:paraId="565110CA" w14:textId="77777777" w:rsidR="00EB0793" w:rsidRPr="005341C9" w:rsidRDefault="00EB0793" w:rsidP="00EB0793">
      <w:pPr>
        <w:pStyle w:val="NumBullet"/>
      </w:pPr>
      <w:r>
        <w:t xml:space="preserve">You will now need to </w:t>
      </w:r>
      <w:r w:rsidR="007F0480" w:rsidRPr="007F0480">
        <w:rPr>
          <w:b/>
        </w:rPr>
        <w:t>carefully</w:t>
      </w:r>
      <w:r w:rsidR="007F0480">
        <w:t xml:space="preserve"> </w:t>
      </w:r>
      <w:r>
        <w:t xml:space="preserve">modify the </w:t>
      </w:r>
      <w:r w:rsidR="00746E3B">
        <w:rPr>
          <w:rFonts w:ascii="Lucida Console" w:hAnsi="Lucida Console"/>
        </w:rPr>
        <w:t>t</w:t>
      </w:r>
      <w:r w:rsidRPr="00230707">
        <w:rPr>
          <w:rFonts w:ascii="Lucida Console" w:hAnsi="Lucida Console"/>
        </w:rPr>
        <w:t>ransfer</w:t>
      </w:r>
      <w:r>
        <w:t xml:space="preserve"> method by c</w:t>
      </w:r>
      <w:r w:rsidR="00E07A32">
        <w:t>hanging its return type to void. H</w:t>
      </w:r>
      <w:r>
        <w:t>owever</w:t>
      </w:r>
      <w:r w:rsidR="00E07A32">
        <w:t>,</w:t>
      </w:r>
      <w:r>
        <w:t xml:space="preserve"> you </w:t>
      </w:r>
      <w:r w:rsidRPr="007F0480">
        <w:rPr>
          <w:b/>
        </w:rPr>
        <w:t>cannot remove</w:t>
      </w:r>
      <w:r>
        <w:t xml:space="preserve"> the ‘</w:t>
      </w:r>
      <w:r w:rsidRPr="00230707">
        <w:rPr>
          <w:rFonts w:ascii="Lucida Console" w:hAnsi="Lucida Console"/>
        </w:rPr>
        <w:t>result</w:t>
      </w:r>
      <w:r>
        <w:t xml:space="preserve">’ variable as it is needed by ‘audit’ to indicate success or failure. </w:t>
      </w:r>
      <w:r w:rsidR="007F0480">
        <w:br/>
      </w:r>
      <w:r w:rsidR="007F0480">
        <w:br/>
      </w:r>
      <w:r>
        <w:t>Internally, its code can now also be simplif</w:t>
      </w:r>
      <w:r w:rsidR="007F0480">
        <w:t xml:space="preserve">ied. Can you work out how? </w:t>
      </w:r>
      <w:r w:rsidR="00746E3B">
        <w:t>T</w:t>
      </w:r>
      <w:r w:rsidR="007F0480">
        <w:t>his is a good test of your understanding.</w:t>
      </w:r>
      <w:r w:rsidR="007F0480">
        <w:br/>
      </w:r>
      <w:r w:rsidR="007F0480">
        <w:br/>
        <w:t>R</w:t>
      </w:r>
      <w:r>
        <w:t xml:space="preserve">emember that auditing </w:t>
      </w:r>
      <w:r w:rsidRPr="007F0480">
        <w:rPr>
          <w:b/>
        </w:rPr>
        <w:t>always happens</w:t>
      </w:r>
      <w:r>
        <w:t xml:space="preserve"> and it </w:t>
      </w:r>
      <w:r w:rsidRPr="007F0480">
        <w:rPr>
          <w:b/>
        </w:rPr>
        <w:t xml:space="preserve">must show ‘true’ if the </w:t>
      </w:r>
      <w:r w:rsidR="00746E3B">
        <w:rPr>
          <w:rFonts w:ascii="Lucida Console" w:hAnsi="Lucida Console"/>
        </w:rPr>
        <w:t>w</w:t>
      </w:r>
      <w:r w:rsidRPr="00230707">
        <w:rPr>
          <w:rFonts w:ascii="Lucida Console" w:hAnsi="Lucida Console"/>
        </w:rPr>
        <w:t>ithdraw()</w:t>
      </w:r>
      <w:r w:rsidRPr="007F0480">
        <w:rPr>
          <w:b/>
        </w:rPr>
        <w:t xml:space="preserve"> and </w:t>
      </w:r>
      <w:r w:rsidR="00746E3B">
        <w:rPr>
          <w:rFonts w:ascii="Lucida Console" w:hAnsi="Lucida Console"/>
        </w:rPr>
        <w:t>d</w:t>
      </w:r>
      <w:r w:rsidRPr="00230707">
        <w:rPr>
          <w:rFonts w:ascii="Lucida Console" w:hAnsi="Lucida Console"/>
        </w:rPr>
        <w:t>eposit()</w:t>
      </w:r>
      <w:r w:rsidRPr="007F0480">
        <w:rPr>
          <w:b/>
        </w:rPr>
        <w:t xml:space="preserve"> both worked</w:t>
      </w:r>
      <w:r>
        <w:t>.</w:t>
      </w:r>
      <w:r>
        <w:br/>
      </w:r>
      <w:r>
        <w:br/>
        <w:t>M</w:t>
      </w:r>
      <w:r w:rsidR="007F0480">
        <w:t>any</w:t>
      </w:r>
      <w:r>
        <w:t xml:space="preserve"> students struggle here – think hard about flow and what you are trying to achieve.</w:t>
      </w:r>
      <w:r w:rsidR="007F0480">
        <w:br/>
      </w:r>
    </w:p>
    <w:p w14:paraId="565110CB" w14:textId="77777777" w:rsidR="00EB0793" w:rsidRDefault="00EB0793" w:rsidP="00EB0793">
      <w:pPr>
        <w:pStyle w:val="NumBullet"/>
      </w:pPr>
      <w:r>
        <w:t xml:space="preserve">Finally, modify the </w:t>
      </w:r>
      <w:r w:rsidRPr="00230707">
        <w:rPr>
          <w:rFonts w:ascii="Lucida Console" w:hAnsi="Lucida Console"/>
        </w:rPr>
        <w:t>try</w:t>
      </w:r>
      <w:r>
        <w:t xml:space="preserve"> / </w:t>
      </w:r>
      <w:r w:rsidRPr="00230707">
        <w:rPr>
          <w:rFonts w:ascii="Lucida Console" w:hAnsi="Lucida Console"/>
        </w:rPr>
        <w:t>catch</w:t>
      </w:r>
      <w:r>
        <w:t xml:space="preserve"> section in the </w:t>
      </w:r>
      <w:r w:rsidR="00746E3B">
        <w:rPr>
          <w:rFonts w:ascii="Lucida Console" w:hAnsi="Lucida Console"/>
        </w:rPr>
        <w:t>m</w:t>
      </w:r>
      <w:r w:rsidRPr="00230707">
        <w:rPr>
          <w:rFonts w:ascii="Lucida Console" w:hAnsi="Lucida Console"/>
        </w:rPr>
        <w:t>ain</w:t>
      </w:r>
      <w:r>
        <w:t xml:space="preserve"> method of the </w:t>
      </w:r>
      <w:r w:rsidRPr="00230707">
        <w:rPr>
          <w:rFonts w:ascii="Lucida Console" w:hAnsi="Lucida Console"/>
        </w:rPr>
        <w:t>Program</w:t>
      </w:r>
      <w:r>
        <w:t xml:space="preserve"> class by introducing a </w:t>
      </w:r>
      <w:r w:rsidR="00E07A32">
        <w:t>second</w:t>
      </w:r>
      <w:r>
        <w:t xml:space="preserve"> catch block to handle the </w:t>
      </w:r>
      <w:r w:rsidRPr="00230707">
        <w:rPr>
          <w:rFonts w:ascii="Lucida Console" w:hAnsi="Lucida Console"/>
        </w:rPr>
        <w:lastRenderedPageBreak/>
        <w:t>InsufficientFundsException</w:t>
      </w:r>
      <w:r>
        <w:t xml:space="preserve">. </w:t>
      </w:r>
      <w:r w:rsidR="007F0480">
        <w:br/>
      </w:r>
      <w:r w:rsidR="007F0480">
        <w:br/>
      </w:r>
      <w:r>
        <w:t xml:space="preserve">Display an appropriate message by accessing the </w:t>
      </w:r>
      <w:r w:rsidRPr="00230707">
        <w:rPr>
          <w:rFonts w:ascii="Lucida Console" w:hAnsi="Lucida Console"/>
        </w:rPr>
        <w:t>Acc</w:t>
      </w:r>
      <w:r>
        <w:t xml:space="preserve"> and </w:t>
      </w:r>
      <w:r w:rsidRPr="00230707">
        <w:rPr>
          <w:rFonts w:ascii="Lucida Console" w:hAnsi="Lucida Console"/>
        </w:rPr>
        <w:t>Amt</w:t>
      </w:r>
      <w:r>
        <w:t xml:space="preserve"> </w:t>
      </w:r>
      <w:r w:rsidR="00746E3B">
        <w:t>values</w:t>
      </w:r>
      <w:r>
        <w:t xml:space="preserve"> of your exception object</w:t>
      </w:r>
      <w:r w:rsidR="007F0480">
        <w:t>.</w:t>
      </w:r>
      <w:r w:rsidR="007F0480">
        <w:br/>
        <w:t xml:space="preserve"> </w:t>
      </w:r>
      <w:r w:rsidR="007F0480">
        <w:br/>
      </w:r>
      <w:r>
        <w:t>Again, your code might look something like this:</w:t>
      </w:r>
    </w:p>
    <w:p w14:paraId="565110CC" w14:textId="77777777" w:rsidR="00EB0793" w:rsidRDefault="00EB0793" w:rsidP="007F0480">
      <w:pPr>
        <w:pStyle w:val="QATemplateCodeSegment"/>
        <w:rPr>
          <w:bCs/>
        </w:rPr>
      </w:pPr>
      <w:r w:rsidRPr="00496857">
        <w:t>}</w:t>
      </w:r>
      <w:r w:rsidR="007F0480">
        <w:br/>
      </w:r>
      <w:r w:rsidRPr="00496857">
        <w:t xml:space="preserve">catch( </w:t>
      </w:r>
      <w:r w:rsidR="00746E3B">
        <w:t>Illegal</w:t>
      </w:r>
      <w:r w:rsidRPr="00496857">
        <w:t>ArgumentException exn ) {</w:t>
      </w:r>
      <w:r w:rsidR="007F0480">
        <w:br/>
        <w:t xml:space="preserve">  </w:t>
      </w:r>
      <w:r w:rsidRPr="00496857">
        <w:t>...</w:t>
      </w:r>
      <w:r w:rsidR="007F0480">
        <w:br/>
      </w:r>
      <w:r w:rsidRPr="00496857">
        <w:t>}</w:t>
      </w:r>
      <w:r w:rsidR="007F0480">
        <w:br/>
      </w:r>
      <w:r w:rsidRPr="00ED20BC">
        <w:rPr>
          <w:bCs/>
        </w:rPr>
        <w:t>catch( InsufficientFundsException isfe ) {</w:t>
      </w:r>
      <w:r w:rsidR="007F0480">
        <w:rPr>
          <w:bCs/>
        </w:rPr>
        <w:br/>
        <w:t xml:space="preserve">  </w:t>
      </w:r>
      <w:r w:rsidR="00746E3B">
        <w:rPr>
          <w:bCs/>
        </w:rPr>
        <w:t>System.out.println</w:t>
      </w:r>
      <w:r w:rsidRPr="00ED20BC">
        <w:rPr>
          <w:bCs/>
        </w:rPr>
        <w:t>(“Not enough cash to withdraw ”</w:t>
      </w:r>
      <w:r w:rsidR="007F0480">
        <w:rPr>
          <w:bCs/>
        </w:rPr>
        <w:t xml:space="preserve"> +</w:t>
      </w:r>
      <w:r w:rsidR="007F0480">
        <w:rPr>
          <w:bCs/>
        </w:rPr>
        <w:br/>
        <w:t xml:space="preserve">    </w:t>
      </w:r>
      <w:r w:rsidRPr="00ED20BC">
        <w:rPr>
          <w:bCs/>
        </w:rPr>
        <w:t>+ isfe.</w:t>
      </w:r>
      <w:r w:rsidR="00746E3B">
        <w:rPr>
          <w:bCs/>
        </w:rPr>
        <w:t>a</w:t>
      </w:r>
      <w:r w:rsidRPr="00ED20BC">
        <w:rPr>
          <w:bCs/>
        </w:rPr>
        <w:t>mt + “ from Account:“ + isfe.</w:t>
      </w:r>
      <w:r w:rsidR="00746E3B">
        <w:rPr>
          <w:bCs/>
        </w:rPr>
        <w:t>a</w:t>
      </w:r>
      <w:r w:rsidRPr="00ED20BC">
        <w:rPr>
          <w:bCs/>
        </w:rPr>
        <w:t>cc.</w:t>
      </w:r>
      <w:r w:rsidR="00746E3B">
        <w:rPr>
          <w:bCs/>
        </w:rPr>
        <w:t>get</w:t>
      </w:r>
      <w:r w:rsidRPr="00ED20BC">
        <w:rPr>
          <w:bCs/>
        </w:rPr>
        <w:t>Number</w:t>
      </w:r>
      <w:r w:rsidR="00746E3B">
        <w:rPr>
          <w:bCs/>
        </w:rPr>
        <w:t>()</w:t>
      </w:r>
      <w:r w:rsidR="007F0480">
        <w:rPr>
          <w:bCs/>
        </w:rPr>
        <w:t xml:space="preserve"> </w:t>
      </w:r>
      <w:r w:rsidRPr="00ED20BC">
        <w:rPr>
          <w:bCs/>
        </w:rPr>
        <w:t>+</w:t>
      </w:r>
      <w:r w:rsidR="007F0480">
        <w:rPr>
          <w:bCs/>
        </w:rPr>
        <w:br/>
        <w:t xml:space="preserve">  </w:t>
      </w:r>
      <w:r w:rsidRPr="00ED20BC">
        <w:rPr>
          <w:bCs/>
        </w:rPr>
        <w:t xml:space="preserve"> </w:t>
      </w:r>
      <w:r w:rsidRPr="00ED20BC">
        <w:rPr>
          <w:bCs/>
        </w:rPr>
        <w:tab/>
        <w:t>" as “ + isfe.</w:t>
      </w:r>
      <w:r w:rsidR="00746E3B">
        <w:rPr>
          <w:bCs/>
        </w:rPr>
        <w:t>a</w:t>
      </w:r>
      <w:r w:rsidRPr="00ED20BC">
        <w:rPr>
          <w:bCs/>
        </w:rPr>
        <w:t>cc.</w:t>
      </w:r>
      <w:r w:rsidR="00746E3B">
        <w:rPr>
          <w:bCs/>
        </w:rPr>
        <w:t>get</w:t>
      </w:r>
      <w:r w:rsidRPr="00ED20BC">
        <w:rPr>
          <w:bCs/>
        </w:rPr>
        <w:t>Holder</w:t>
      </w:r>
      <w:r w:rsidR="00746E3B">
        <w:rPr>
          <w:bCs/>
        </w:rPr>
        <w:t>()</w:t>
      </w:r>
      <w:r w:rsidR="007F0480">
        <w:rPr>
          <w:bCs/>
        </w:rPr>
        <w:t xml:space="preserve"> </w:t>
      </w:r>
      <w:r w:rsidRPr="00ED20BC">
        <w:rPr>
          <w:bCs/>
        </w:rPr>
        <w:t xml:space="preserve">+ </w:t>
      </w:r>
      <w:r w:rsidR="007F0480">
        <w:rPr>
          <w:bCs/>
        </w:rPr>
        <w:br/>
        <w:t xml:space="preserve">     </w:t>
      </w:r>
      <w:r w:rsidRPr="00ED20BC">
        <w:rPr>
          <w:bCs/>
        </w:rPr>
        <w:t>“ has a current balance of only “</w:t>
      </w:r>
      <w:r w:rsidR="007F0480">
        <w:rPr>
          <w:bCs/>
        </w:rPr>
        <w:t xml:space="preserve"> </w:t>
      </w:r>
      <w:r w:rsidRPr="00ED20BC">
        <w:rPr>
          <w:bCs/>
        </w:rPr>
        <w:t xml:space="preserve">+ </w:t>
      </w:r>
      <w:r w:rsidR="00746E3B">
        <w:rPr>
          <w:bCs/>
        </w:rPr>
        <w:br/>
        <w:t xml:space="preserve">                        </w:t>
      </w:r>
      <w:r w:rsidRPr="00ED20BC">
        <w:rPr>
          <w:bCs/>
        </w:rPr>
        <w:t>isfe.</w:t>
      </w:r>
      <w:r w:rsidR="00746E3B">
        <w:rPr>
          <w:bCs/>
        </w:rPr>
        <w:t>a</w:t>
      </w:r>
      <w:r w:rsidRPr="00ED20BC">
        <w:rPr>
          <w:bCs/>
        </w:rPr>
        <w:t>cc.</w:t>
      </w:r>
      <w:r w:rsidR="00746E3B">
        <w:rPr>
          <w:bCs/>
        </w:rPr>
        <w:t>get</w:t>
      </w:r>
      <w:r w:rsidRPr="00ED20BC">
        <w:rPr>
          <w:bCs/>
        </w:rPr>
        <w:t>Balance</w:t>
      </w:r>
      <w:r w:rsidR="00746E3B">
        <w:rPr>
          <w:bCs/>
        </w:rPr>
        <w:t>()</w:t>
      </w:r>
      <w:r w:rsidRPr="00ED20BC">
        <w:rPr>
          <w:bCs/>
        </w:rPr>
        <w:t>);</w:t>
      </w:r>
      <w:r>
        <w:rPr>
          <w:bCs/>
        </w:rPr>
        <w:br/>
      </w:r>
      <w:r w:rsidR="007F0480">
        <w:rPr>
          <w:bCs/>
        </w:rPr>
        <w:t xml:space="preserve">  </w:t>
      </w:r>
      <w:r>
        <w:rPr>
          <w:bCs/>
        </w:rPr>
        <w:t>// or (better)</w:t>
      </w:r>
      <w:r w:rsidR="007F0480">
        <w:rPr>
          <w:bCs/>
        </w:rPr>
        <w:br/>
      </w:r>
      <w:r>
        <w:rPr>
          <w:bCs/>
        </w:rPr>
        <w:t xml:space="preserve"> </w:t>
      </w:r>
      <w:r w:rsidR="007F0480">
        <w:rPr>
          <w:bCs/>
        </w:rPr>
        <w:t xml:space="preserve"> </w:t>
      </w:r>
      <w:r w:rsidR="00746E3B">
        <w:rPr>
          <w:bCs/>
        </w:rPr>
        <w:t>System.out.printf</w:t>
      </w:r>
      <w:r w:rsidRPr="002E5FAB">
        <w:rPr>
          <w:bCs/>
        </w:rPr>
        <w:t xml:space="preserve">("Not enough cash to withdraw </w:t>
      </w:r>
      <w:r>
        <w:rPr>
          <w:bCs/>
        </w:rPr>
        <w:br/>
        <w:t xml:space="preserve">  </w:t>
      </w:r>
      <w:r w:rsidR="007F0480">
        <w:rPr>
          <w:bCs/>
        </w:rPr>
        <w:t xml:space="preserve">          </w:t>
      </w:r>
      <w:r w:rsidR="00746E3B">
        <w:rPr>
          <w:bCs/>
        </w:rPr>
        <w:t>%7.2f</w:t>
      </w:r>
      <w:r w:rsidRPr="002E5FAB">
        <w:rPr>
          <w:bCs/>
        </w:rPr>
        <w:t xml:space="preserve"> from Account:</w:t>
      </w:r>
      <w:r w:rsidR="00746E3B">
        <w:rPr>
          <w:bCs/>
        </w:rPr>
        <w:t>%s</w:t>
      </w:r>
      <w:r w:rsidRPr="002E5FAB">
        <w:rPr>
          <w:bCs/>
        </w:rPr>
        <w:t xml:space="preserve"> as </w:t>
      </w:r>
      <w:r w:rsidR="00746E3B">
        <w:rPr>
          <w:bCs/>
        </w:rPr>
        <w:t>%s</w:t>
      </w:r>
      <w:r w:rsidRPr="002E5FAB">
        <w:rPr>
          <w:bCs/>
        </w:rPr>
        <w:t xml:space="preserve"> has a current</w:t>
      </w:r>
      <w:r>
        <w:rPr>
          <w:bCs/>
        </w:rPr>
        <w:t xml:space="preserve"> </w:t>
      </w:r>
      <w:r w:rsidRPr="002E5FAB">
        <w:rPr>
          <w:bCs/>
        </w:rPr>
        <w:t xml:space="preserve"> </w:t>
      </w:r>
      <w:r>
        <w:rPr>
          <w:bCs/>
        </w:rPr>
        <w:br/>
        <w:t xml:space="preserve">   </w:t>
      </w:r>
      <w:r w:rsidR="007F0480">
        <w:rPr>
          <w:bCs/>
        </w:rPr>
        <w:t xml:space="preserve">                               </w:t>
      </w:r>
      <w:r w:rsidRPr="002E5FAB">
        <w:rPr>
          <w:bCs/>
        </w:rPr>
        <w:t xml:space="preserve">balance of only </w:t>
      </w:r>
      <w:r w:rsidR="00746E3B">
        <w:rPr>
          <w:bCs/>
        </w:rPr>
        <w:t>%7.2f\n</w:t>
      </w:r>
      <w:r w:rsidRPr="002E5FAB">
        <w:rPr>
          <w:bCs/>
        </w:rPr>
        <w:t>"</w:t>
      </w:r>
      <w:r>
        <w:rPr>
          <w:bCs/>
        </w:rPr>
        <w:t xml:space="preserve">, </w:t>
      </w:r>
      <w:r>
        <w:rPr>
          <w:bCs/>
        </w:rPr>
        <w:br/>
        <w:t xml:space="preserve">             </w:t>
      </w:r>
      <w:r w:rsidRPr="002E5FAB">
        <w:rPr>
          <w:bCs/>
        </w:rPr>
        <w:t>isfe.</w:t>
      </w:r>
      <w:r w:rsidR="00746E3B">
        <w:rPr>
          <w:bCs/>
        </w:rPr>
        <w:t>a</w:t>
      </w:r>
      <w:r w:rsidRPr="002E5FAB">
        <w:rPr>
          <w:bCs/>
        </w:rPr>
        <w:t xml:space="preserve">mt, </w:t>
      </w:r>
      <w:r>
        <w:rPr>
          <w:bCs/>
        </w:rPr>
        <w:br/>
        <w:t xml:space="preserve">             </w:t>
      </w:r>
      <w:r w:rsidRPr="002E5FAB">
        <w:rPr>
          <w:bCs/>
        </w:rPr>
        <w:t>isfe.</w:t>
      </w:r>
      <w:r w:rsidR="00746E3B">
        <w:rPr>
          <w:bCs/>
        </w:rPr>
        <w:t>a</w:t>
      </w:r>
      <w:r w:rsidRPr="002E5FAB">
        <w:rPr>
          <w:bCs/>
        </w:rPr>
        <w:t>cc.</w:t>
      </w:r>
      <w:r w:rsidR="00746E3B">
        <w:rPr>
          <w:bCs/>
        </w:rPr>
        <w:t>get</w:t>
      </w:r>
      <w:r w:rsidRPr="002E5FAB">
        <w:rPr>
          <w:bCs/>
        </w:rPr>
        <w:t>Number</w:t>
      </w:r>
      <w:r w:rsidR="00746E3B">
        <w:rPr>
          <w:bCs/>
        </w:rPr>
        <w:t>()</w:t>
      </w:r>
      <w:r w:rsidRPr="002E5FAB">
        <w:rPr>
          <w:bCs/>
        </w:rPr>
        <w:t xml:space="preserve">, </w:t>
      </w:r>
      <w:r>
        <w:rPr>
          <w:bCs/>
        </w:rPr>
        <w:br/>
        <w:t xml:space="preserve">             </w:t>
      </w:r>
      <w:r w:rsidRPr="002E5FAB">
        <w:rPr>
          <w:bCs/>
        </w:rPr>
        <w:t>isfe.</w:t>
      </w:r>
      <w:r w:rsidR="00746E3B">
        <w:rPr>
          <w:bCs/>
        </w:rPr>
        <w:t>a</w:t>
      </w:r>
      <w:r w:rsidRPr="002E5FAB">
        <w:rPr>
          <w:bCs/>
        </w:rPr>
        <w:t>cc.</w:t>
      </w:r>
      <w:r w:rsidR="00746E3B">
        <w:rPr>
          <w:bCs/>
        </w:rPr>
        <w:t>get</w:t>
      </w:r>
      <w:r w:rsidRPr="002E5FAB">
        <w:rPr>
          <w:bCs/>
        </w:rPr>
        <w:t>Holder</w:t>
      </w:r>
      <w:r w:rsidR="00746E3B">
        <w:rPr>
          <w:bCs/>
        </w:rPr>
        <w:t>()</w:t>
      </w:r>
      <w:r w:rsidRPr="002E5FAB">
        <w:rPr>
          <w:bCs/>
        </w:rPr>
        <w:t xml:space="preserve">, </w:t>
      </w:r>
      <w:r>
        <w:rPr>
          <w:bCs/>
        </w:rPr>
        <w:br/>
        <w:t xml:space="preserve">             </w:t>
      </w:r>
      <w:r w:rsidRPr="002E5FAB">
        <w:rPr>
          <w:bCs/>
        </w:rPr>
        <w:t>isfe.</w:t>
      </w:r>
      <w:r w:rsidR="00746E3B">
        <w:rPr>
          <w:bCs/>
        </w:rPr>
        <w:t>a</w:t>
      </w:r>
      <w:r w:rsidRPr="002E5FAB">
        <w:rPr>
          <w:bCs/>
        </w:rPr>
        <w:t>cc.</w:t>
      </w:r>
      <w:r w:rsidR="00746E3B">
        <w:rPr>
          <w:bCs/>
        </w:rPr>
        <w:t>get</w:t>
      </w:r>
      <w:r w:rsidRPr="002E5FAB">
        <w:rPr>
          <w:bCs/>
        </w:rPr>
        <w:t>Balance</w:t>
      </w:r>
      <w:r w:rsidR="00746E3B">
        <w:rPr>
          <w:bCs/>
        </w:rPr>
        <w:t>()</w:t>
      </w:r>
      <w:r w:rsidRPr="002E5FAB">
        <w:rPr>
          <w:bCs/>
        </w:rPr>
        <w:t>);</w:t>
      </w:r>
    </w:p>
    <w:p w14:paraId="565110CD" w14:textId="77777777" w:rsidR="00EB0793" w:rsidRPr="00ED20BC" w:rsidRDefault="00EB0793" w:rsidP="007F0480">
      <w:pPr>
        <w:pStyle w:val="QATemplateCodeSegment"/>
        <w:rPr>
          <w:bCs/>
        </w:rPr>
      </w:pPr>
      <w:r w:rsidRPr="00ED20BC">
        <w:rPr>
          <w:bCs/>
        </w:rPr>
        <w:t>}</w:t>
      </w:r>
    </w:p>
    <w:p w14:paraId="565110CE" w14:textId="77777777" w:rsidR="00EB0793" w:rsidRDefault="00EB0793" w:rsidP="00EB0793">
      <w:pPr>
        <w:pStyle w:val="NumBullet"/>
      </w:pPr>
      <w:r>
        <w:t xml:space="preserve">Now modify your test code in </w:t>
      </w:r>
      <w:r w:rsidR="00746E3B">
        <w:rPr>
          <w:rFonts w:ascii="Lucida Console" w:hAnsi="Lucida Console"/>
        </w:rPr>
        <w:t>m</w:t>
      </w:r>
      <w:r w:rsidRPr="00230707">
        <w:rPr>
          <w:rFonts w:ascii="Lucida Console" w:hAnsi="Lucida Console"/>
        </w:rPr>
        <w:t>ain()</w:t>
      </w:r>
      <w:r>
        <w:t xml:space="preserve"> in </w:t>
      </w:r>
      <w:r w:rsidRPr="00230707">
        <w:rPr>
          <w:rFonts w:ascii="Lucida Console" w:hAnsi="Lucida Console"/>
        </w:rPr>
        <w:t>Program</w:t>
      </w:r>
      <w:r>
        <w:t xml:space="preserve"> to force an </w:t>
      </w:r>
      <w:r w:rsidRPr="00230707">
        <w:rPr>
          <w:rFonts w:ascii="Lucida Console" w:hAnsi="Lucida Console"/>
        </w:rPr>
        <w:t>InsufficientFundsException</w:t>
      </w:r>
      <w:r>
        <w:t xml:space="preserve"> to be generated. Build and test the application and prove that the exception is generated, caught and elegantly handled.</w:t>
      </w:r>
    </w:p>
    <w:p w14:paraId="565110CF" w14:textId="77777777" w:rsidR="00E07A32" w:rsidRDefault="00E07A32" w:rsidP="00E07A32">
      <w:pPr>
        <w:pStyle w:val="NumBullet"/>
        <w:numPr>
          <w:ilvl w:val="0"/>
          <w:numId w:val="0"/>
        </w:numPr>
        <w:ind w:left="360"/>
      </w:pPr>
    </w:p>
    <w:p w14:paraId="565110D0" w14:textId="77777777" w:rsidR="00EB0793" w:rsidRDefault="00EB0793" w:rsidP="00EB0793">
      <w:pPr>
        <w:pStyle w:val="NumBullet"/>
      </w:pPr>
      <w:r>
        <w:t xml:space="preserve">For a full ‘belt </w:t>
      </w:r>
      <w:r w:rsidR="00E07A32">
        <w:t>and</w:t>
      </w:r>
      <w:r>
        <w:t xml:space="preserve"> braces’ approach you could add a </w:t>
      </w:r>
      <w:r w:rsidR="00E07A32">
        <w:t>third</w:t>
      </w:r>
      <w:r>
        <w:t xml:space="preserve"> exception handler for type Exception – this would ensure the user is never looking at a ‘Just-In-Time’ debugging window.</w:t>
      </w:r>
    </w:p>
    <w:p w14:paraId="565110D1" w14:textId="77777777" w:rsidR="00721070" w:rsidRDefault="00721070" w:rsidP="00721070">
      <w:pPr>
        <w:pStyle w:val="NumBullet"/>
        <w:numPr>
          <w:ilvl w:val="0"/>
          <w:numId w:val="0"/>
        </w:numPr>
        <w:ind w:left="360" w:hanging="360"/>
      </w:pPr>
    </w:p>
    <w:p w14:paraId="565110D2" w14:textId="77777777" w:rsidR="00721070" w:rsidRDefault="00721070" w:rsidP="00E07A32">
      <w:pPr>
        <w:spacing w:before="0" w:after="200" w:line="276" w:lineRule="auto"/>
      </w:pPr>
      <w:r>
        <w:br w:type="page"/>
      </w:r>
    </w:p>
    <w:p w14:paraId="565110D3" w14:textId="77777777" w:rsidR="00721070" w:rsidRDefault="00296E8E" w:rsidP="00721070">
      <w:pPr>
        <w:pStyle w:val="QATemplateHeadingThree"/>
      </w:pPr>
      <w:r>
        <w:lastRenderedPageBreak/>
        <w:t xml:space="preserve">Part 2 </w:t>
      </w:r>
      <w:r w:rsidR="00E07A32">
        <w:t>–</w:t>
      </w:r>
      <w:r>
        <w:t xml:space="preserve"> Step by step – when you have time</w:t>
      </w:r>
    </w:p>
    <w:p w14:paraId="565110D4" w14:textId="77777777" w:rsidR="00721070" w:rsidRDefault="00721070" w:rsidP="00721070">
      <w:pPr>
        <w:pStyle w:val="QATemplateHeadingThree"/>
      </w:pPr>
      <w:r w:rsidRPr="00C1749E">
        <w:t xml:space="preserve">Using try/throw/catch in the </w:t>
      </w:r>
      <w:r>
        <w:t>MotorwaySimulator</w:t>
      </w:r>
    </w:p>
    <w:p w14:paraId="565110D5" w14:textId="77777777" w:rsidR="00854CCB" w:rsidRDefault="001D1872" w:rsidP="00854CCB">
      <w:pPr>
        <w:pStyle w:val="NumBullet"/>
        <w:numPr>
          <w:ilvl w:val="0"/>
          <w:numId w:val="10"/>
        </w:numPr>
      </w:pPr>
      <w:r>
        <w:t>In Package explorer in project 03_</w:t>
      </w:r>
      <w:r w:rsidR="00721070" w:rsidRPr="00EB0793">
        <w:t>Exceptions</w:t>
      </w:r>
      <w:r>
        <w:t>_W</w:t>
      </w:r>
      <w:r w:rsidR="00721070" w:rsidRPr="00EB0793">
        <w:t>hen</w:t>
      </w:r>
      <w:r>
        <w:t>T</w:t>
      </w:r>
      <w:r w:rsidR="00721070" w:rsidRPr="00EB0793">
        <w:t>hings</w:t>
      </w:r>
      <w:r>
        <w:t>G</w:t>
      </w:r>
      <w:r w:rsidR="00721070" w:rsidRPr="00EB0793">
        <w:t>o</w:t>
      </w:r>
      <w:r>
        <w:t>W</w:t>
      </w:r>
      <w:r w:rsidR="00721070" w:rsidRPr="00EB0793">
        <w:t>rong</w:t>
      </w:r>
      <w:r>
        <w:t xml:space="preserve">. Expand ‘src’ and the </w:t>
      </w:r>
      <w:r w:rsidR="00E07A32">
        <w:t>three</w:t>
      </w:r>
      <w:r>
        <w:t xml:space="preserve"> packages Starter.Main, Starter.FactoryStuff and Starter.Vehicle</w:t>
      </w:r>
      <w:r w:rsidR="00721070" w:rsidRPr="00EB0793">
        <w:t>.</w:t>
      </w:r>
      <w:r>
        <w:br/>
      </w:r>
      <w:r>
        <w:br/>
        <w:t xml:space="preserve">Open the </w:t>
      </w:r>
      <w:r w:rsidR="00E07A32">
        <w:t>four</w:t>
      </w:r>
      <w:r>
        <w:t xml:space="preserve"> classes in these </w:t>
      </w:r>
      <w:r w:rsidR="00E07A32">
        <w:t>three</w:t>
      </w:r>
      <w:r>
        <w:t xml:space="preserve"> packages.</w:t>
      </w:r>
      <w:r w:rsidR="00854CCB">
        <w:br/>
      </w:r>
      <w:r w:rsidR="00854CCB">
        <w:br/>
        <w:t>This ‘starter’ is where you progressed the application to at the end of the last chapter</w:t>
      </w:r>
      <w:r w:rsidR="00E07A32">
        <w:t>,</w:t>
      </w:r>
      <w:r w:rsidR="00854CCB">
        <w:t xml:space="preserve"> i.e. the ‘solution’ solution from </w:t>
      </w:r>
      <w:r w:rsidR="00E07A32">
        <w:t>c</w:t>
      </w:r>
      <w:r w:rsidR="00854CCB">
        <w:t>hapter ‘More on statics’.</w:t>
      </w:r>
    </w:p>
    <w:p w14:paraId="565110D6" w14:textId="77777777" w:rsidR="00E07A32" w:rsidRDefault="00E07A32" w:rsidP="00E07A32">
      <w:pPr>
        <w:pStyle w:val="NumBullet"/>
        <w:numPr>
          <w:ilvl w:val="0"/>
          <w:numId w:val="0"/>
        </w:numPr>
        <w:ind w:left="360"/>
      </w:pPr>
    </w:p>
    <w:p w14:paraId="565110D7" w14:textId="77777777" w:rsidR="00854CCB" w:rsidRDefault="00854CCB" w:rsidP="00854CCB">
      <w:pPr>
        <w:pStyle w:val="NumBullet"/>
        <w:numPr>
          <w:ilvl w:val="0"/>
          <w:numId w:val="10"/>
        </w:numPr>
      </w:pPr>
      <w:r>
        <w:t xml:space="preserve">Go to the </w:t>
      </w:r>
      <w:r w:rsidRPr="000C1AC7">
        <w:rPr>
          <w:rFonts w:ascii="Lucida Console" w:hAnsi="Lucida Console"/>
        </w:rPr>
        <w:t>RegistrationPlateFactory</w:t>
      </w:r>
      <w:r>
        <w:t>.</w:t>
      </w:r>
      <w:r>
        <w:br/>
        <w:t>Replace the statement that creates the dummy “XXXX” plate with a line that simply throws an instance of class Exception</w:t>
      </w:r>
      <w:r w:rsidR="00E07A32">
        <w:t>,</w:t>
      </w:r>
      <w:r>
        <w:t xml:space="preserve"> passing “No more </w:t>
      </w:r>
      <w:r w:rsidR="00386676">
        <w:t xml:space="preserve">reg </w:t>
      </w:r>
      <w:r>
        <w:t>plates” to its constructor.</w:t>
      </w:r>
      <w:r w:rsidR="00386676">
        <w:br/>
      </w:r>
      <w:r w:rsidR="00386676">
        <w:br/>
        <w:t xml:space="preserve">Your code will not build. </w:t>
      </w:r>
      <w:r w:rsidR="00E07A32">
        <w:t>C</w:t>
      </w:r>
      <w:r w:rsidR="00386676">
        <w:t>lass Exception is most definitely a ‘checked’ exception type and so the method signature must acknowledge that and ‘pass the buck’ to whoever is calling it.</w:t>
      </w:r>
      <w:r w:rsidR="00386676">
        <w:br/>
      </w:r>
      <w:r w:rsidR="00386676">
        <w:br/>
        <w:t>Add the code ‘throws Exception’ to the method signature.</w:t>
      </w:r>
      <w:r w:rsidR="00386676">
        <w:br/>
      </w:r>
      <w:r w:rsidR="00386676">
        <w:br/>
        <w:t xml:space="preserve">Now the method compiles but immediately class Vehicle fails to compile. </w:t>
      </w:r>
      <w:r w:rsidR="00386676">
        <w:br/>
      </w:r>
    </w:p>
    <w:p w14:paraId="565110D8" w14:textId="77777777" w:rsidR="00E07A32" w:rsidRDefault="00854CCB" w:rsidP="00695984">
      <w:pPr>
        <w:pStyle w:val="NumBullet"/>
        <w:numPr>
          <w:ilvl w:val="0"/>
          <w:numId w:val="10"/>
        </w:numPr>
      </w:pPr>
      <w:r>
        <w:t xml:space="preserve">Now go the code that calls the </w:t>
      </w:r>
      <w:r w:rsidRPr="000C1AC7">
        <w:rPr>
          <w:rFonts w:ascii="Lucida Console" w:hAnsi="Lucida Console"/>
        </w:rPr>
        <w:t>RegPlateFactory</w:t>
      </w:r>
      <w:r>
        <w:t xml:space="preserve"> method – the </w:t>
      </w:r>
      <w:r w:rsidRPr="000C1AC7">
        <w:rPr>
          <w:rFonts w:ascii="Lucida Console" w:hAnsi="Lucida Console"/>
        </w:rPr>
        <w:t>Vehicle</w:t>
      </w:r>
      <w:r>
        <w:t xml:space="preserve"> constructor.</w:t>
      </w:r>
      <w:r>
        <w:br/>
        <w:t xml:space="preserve">The </w:t>
      </w:r>
      <w:r w:rsidR="00E07A32">
        <w:t>first</w:t>
      </w:r>
      <w:r>
        <w:t xml:space="preserve"> </w:t>
      </w:r>
      <w:r w:rsidR="00E07A32">
        <w:t>two</w:t>
      </w:r>
      <w:r>
        <w:t xml:space="preserve"> statements that assign values to </w:t>
      </w:r>
      <w:r w:rsidRPr="000C1AC7">
        <w:rPr>
          <w:rFonts w:ascii="Lucida Console" w:hAnsi="Lucida Console"/>
        </w:rPr>
        <w:t>Speed</w:t>
      </w:r>
      <w:r w:rsidR="00B43BD2">
        <w:rPr>
          <w:rFonts w:ascii="Lucida Console" w:hAnsi="Lucida Console"/>
        </w:rPr>
        <w:t xml:space="preserve"> &amp;</w:t>
      </w:r>
      <w:r>
        <w:t xml:space="preserve"> </w:t>
      </w:r>
      <w:r w:rsidRPr="000C1AC7">
        <w:rPr>
          <w:rFonts w:ascii="Lucida Console" w:hAnsi="Lucida Console"/>
        </w:rPr>
        <w:t>Lane</w:t>
      </w:r>
      <w:r>
        <w:t xml:space="preserve"> can stay as they are</w:t>
      </w:r>
      <w:r w:rsidR="009E526C">
        <w:t>.</w:t>
      </w:r>
    </w:p>
    <w:p w14:paraId="565110D9" w14:textId="77777777" w:rsidR="00695984" w:rsidRDefault="009E526C" w:rsidP="00E07A32">
      <w:pPr>
        <w:pStyle w:val="NumBullet"/>
        <w:numPr>
          <w:ilvl w:val="0"/>
          <w:numId w:val="0"/>
        </w:numPr>
        <w:ind w:left="360"/>
      </w:pPr>
      <w:r>
        <w:br/>
        <w:t xml:space="preserve">Ensure that </w:t>
      </w:r>
      <w:r w:rsidR="00854CCB">
        <w:t xml:space="preserve">the ‘getting’ of a </w:t>
      </w:r>
      <w:r w:rsidR="000C1AC7" w:rsidRPr="009E526C">
        <w:rPr>
          <w:rFonts w:ascii="Lucida Console" w:hAnsi="Lucida Console"/>
        </w:rPr>
        <w:t>Registration</w:t>
      </w:r>
      <w:r w:rsidR="00854CCB" w:rsidRPr="009E526C">
        <w:rPr>
          <w:rFonts w:ascii="Lucida Console" w:hAnsi="Lucida Console"/>
        </w:rPr>
        <w:t>Plate</w:t>
      </w:r>
      <w:r w:rsidR="00854CCB">
        <w:t xml:space="preserve"> </w:t>
      </w:r>
      <w:r>
        <w:t>is the 3</w:t>
      </w:r>
      <w:r w:rsidRPr="009E526C">
        <w:rPr>
          <w:vertAlign w:val="superscript"/>
        </w:rPr>
        <w:t>rd</w:t>
      </w:r>
      <w:r>
        <w:t xml:space="preserve"> statement </w:t>
      </w:r>
      <w:r w:rsidR="00854CCB">
        <w:t xml:space="preserve">and the incrementing of the </w:t>
      </w:r>
      <w:r w:rsidR="00854CCB" w:rsidRPr="009E526C">
        <w:rPr>
          <w:rFonts w:ascii="Lucida Console" w:hAnsi="Lucida Console"/>
        </w:rPr>
        <w:t>Count</w:t>
      </w:r>
      <w:r w:rsidR="00854CCB">
        <w:t xml:space="preserve"> </w:t>
      </w:r>
      <w:r>
        <w:t xml:space="preserve">the </w:t>
      </w:r>
      <w:r w:rsidR="00E07A32">
        <w:t>fourth</w:t>
      </w:r>
      <w:r>
        <w:t xml:space="preserve"> </w:t>
      </w:r>
      <w:r w:rsidR="00854CCB">
        <w:t xml:space="preserve">(so that the count is not incremented if the call to </w:t>
      </w:r>
      <w:r w:rsidR="004A51D8">
        <w:t>p</w:t>
      </w:r>
      <w:r w:rsidR="00854CCB" w:rsidRPr="009E526C">
        <w:rPr>
          <w:rFonts w:ascii="Lucida Console" w:hAnsi="Lucida Console"/>
        </w:rPr>
        <w:t>roduceNextRegistrationPlate()</w:t>
      </w:r>
      <w:r w:rsidR="00854CCB">
        <w:t xml:space="preserve"> throws an exception</w:t>
      </w:r>
      <w:r w:rsidR="00E07A32">
        <w:t>)</w:t>
      </w:r>
      <w:r w:rsidR="00854CCB">
        <w:t>.</w:t>
      </w:r>
      <w:r w:rsidR="00854CCB">
        <w:br/>
      </w:r>
      <w:r w:rsidR="00854CCB">
        <w:br/>
      </w:r>
      <w:r w:rsidR="00E07A32">
        <w:t>If you were</w:t>
      </w:r>
      <w:r>
        <w:t xml:space="preserve"> to put these final </w:t>
      </w:r>
      <w:r w:rsidR="00E07A32">
        <w:t xml:space="preserve">two </w:t>
      </w:r>
      <w:r>
        <w:t>statements in a try block</w:t>
      </w:r>
      <w:r w:rsidR="00E07A32">
        <w:t xml:space="preserve"> (don’t),</w:t>
      </w:r>
      <w:r>
        <w:t xml:space="preserve"> followed by an empty </w:t>
      </w:r>
      <w:r w:rsidR="00854CCB">
        <w:t>catch block</w:t>
      </w:r>
      <w:r w:rsidR="00E07A32">
        <w:t>,</w:t>
      </w:r>
      <w:r w:rsidR="00B43BD2">
        <w:t xml:space="preserve"> (for type Exception)</w:t>
      </w:r>
      <w:r w:rsidR="00854CCB">
        <w:t xml:space="preserve"> </w:t>
      </w:r>
      <w:r w:rsidR="00B43BD2">
        <w:t xml:space="preserve">your code </w:t>
      </w:r>
      <w:r>
        <w:t>would compile</w:t>
      </w:r>
      <w:r w:rsidR="00B43BD2">
        <w:t>.</w:t>
      </w:r>
      <w:r>
        <w:br/>
      </w:r>
      <w:r w:rsidR="00B43BD2">
        <w:br/>
        <w:t>B</w:t>
      </w:r>
      <w:r w:rsidR="00695984">
        <w:t xml:space="preserve">ut </w:t>
      </w:r>
      <w:r w:rsidR="00B43BD2">
        <w:t xml:space="preserve">you can’t leave your code like that as now anyone who tries to create a </w:t>
      </w:r>
      <w:r w:rsidR="00B43BD2" w:rsidRPr="009E526C">
        <w:rPr>
          <w:rFonts w:ascii="Lucida Console" w:hAnsi="Lucida Console"/>
        </w:rPr>
        <w:t>Vehicle</w:t>
      </w:r>
      <w:r w:rsidR="00B43BD2">
        <w:t xml:space="preserve"> </w:t>
      </w:r>
      <w:r>
        <w:t xml:space="preserve">would </w:t>
      </w:r>
      <w:r w:rsidR="00B43BD2">
        <w:t xml:space="preserve">have no notification that there was a problem and so will probably then make a call to the </w:t>
      </w:r>
      <w:r w:rsidR="00B43BD2" w:rsidRPr="009E526C">
        <w:rPr>
          <w:rFonts w:ascii="Lucida Console" w:hAnsi="Lucida Console"/>
        </w:rPr>
        <w:t xml:space="preserve">getDetails() </w:t>
      </w:r>
      <w:r w:rsidR="00B43BD2">
        <w:t xml:space="preserve">method of the ‘apparently successfully created’ Vehicle and will get a null reference exception when it tries to extract the </w:t>
      </w:r>
      <w:r w:rsidR="00B43BD2" w:rsidRPr="009E526C">
        <w:rPr>
          <w:rFonts w:ascii="Lucida Console" w:hAnsi="Lucida Console"/>
        </w:rPr>
        <w:t>registrationNo</w:t>
      </w:r>
      <w:r w:rsidR="00B43BD2">
        <w:t xml:space="preserve"> from the ‘null’ </w:t>
      </w:r>
      <w:r w:rsidR="00B43BD2" w:rsidRPr="009E526C">
        <w:rPr>
          <w:rFonts w:ascii="Lucida Console" w:hAnsi="Lucida Console"/>
        </w:rPr>
        <w:t>registration</w:t>
      </w:r>
      <w:r w:rsidR="00B43BD2">
        <w:t xml:space="preserve">. You need to pass the buck again by </w:t>
      </w:r>
      <w:r>
        <w:t>declaring the Vehicle constructor as potentially throwing the Exception.</w:t>
      </w:r>
      <w:r w:rsidR="00B43BD2">
        <w:br/>
      </w:r>
      <w:r w:rsidR="00B43BD2">
        <w:br/>
        <w:t>Add the statement ‘throw</w:t>
      </w:r>
      <w:r>
        <w:t>s</w:t>
      </w:r>
      <w:r w:rsidR="00B43BD2">
        <w:t xml:space="preserve"> </w:t>
      </w:r>
      <w:r>
        <w:t xml:space="preserve">Exception;’ </w:t>
      </w:r>
      <w:r w:rsidR="00F6500C">
        <w:t>to the constructor signature.</w:t>
      </w:r>
      <w:r w:rsidR="00B43BD2">
        <w:br/>
      </w:r>
      <w:r w:rsidR="00B43BD2">
        <w:br/>
      </w:r>
      <w:r w:rsidR="00695984">
        <w:br/>
      </w:r>
      <w:r w:rsidR="00695984">
        <w:lastRenderedPageBreak/>
        <w:t xml:space="preserve">The </w:t>
      </w:r>
      <w:r w:rsidR="00695984" w:rsidRPr="009E526C">
        <w:rPr>
          <w:rFonts w:ascii="Lucida Console" w:hAnsi="Lucida Console"/>
        </w:rPr>
        <w:t>Vehicle</w:t>
      </w:r>
      <w:r w:rsidR="00695984">
        <w:t xml:space="preserve"> code </w:t>
      </w:r>
      <w:r w:rsidR="00F6500C">
        <w:t>effectively</w:t>
      </w:r>
      <w:r w:rsidR="00695984">
        <w:t xml:space="preserve"> pretend</w:t>
      </w:r>
      <w:r w:rsidR="00F6500C">
        <w:t>s</w:t>
      </w:r>
      <w:r w:rsidR="00695984">
        <w:t xml:space="preserve"> it does not know who is running the </w:t>
      </w:r>
      <w:r w:rsidR="00695984" w:rsidRPr="009E526C">
        <w:rPr>
          <w:rFonts w:ascii="Lucida Console" w:hAnsi="Lucida Console"/>
        </w:rPr>
        <w:t>Vehicle</w:t>
      </w:r>
      <w:r w:rsidR="00695984">
        <w:t xml:space="preserve"> c</w:t>
      </w:r>
      <w:r>
        <w:t>onstruc</w:t>
      </w:r>
      <w:r w:rsidR="00695984">
        <w:t>tor and s</w:t>
      </w:r>
      <w:r>
        <w:t>imply passes the buck</w:t>
      </w:r>
      <w:r w:rsidR="00695984">
        <w:t>.</w:t>
      </w:r>
    </w:p>
    <w:p w14:paraId="565110DA" w14:textId="77777777" w:rsidR="00A0354A" w:rsidRPr="00854CCB" w:rsidRDefault="00A0354A" w:rsidP="00E07A32">
      <w:pPr>
        <w:pStyle w:val="NumBullet"/>
        <w:numPr>
          <w:ilvl w:val="0"/>
          <w:numId w:val="0"/>
        </w:numPr>
        <w:ind w:left="360"/>
      </w:pPr>
    </w:p>
    <w:p w14:paraId="565110DB" w14:textId="77777777" w:rsidR="00695984" w:rsidRDefault="00695984" w:rsidP="00854CCB">
      <w:pPr>
        <w:pStyle w:val="NumBullet"/>
        <w:numPr>
          <w:ilvl w:val="0"/>
          <w:numId w:val="10"/>
        </w:numPr>
      </w:pPr>
      <w:r>
        <w:t xml:space="preserve">So </w:t>
      </w:r>
      <w:r w:rsidR="00F6500C">
        <w:t xml:space="preserve">now </w:t>
      </w:r>
      <w:r w:rsidR="00F6500C">
        <w:rPr>
          <w:rFonts w:ascii="Lucida Console" w:hAnsi="Lucida Console"/>
        </w:rPr>
        <w:t>main</w:t>
      </w:r>
      <w:r w:rsidRPr="000C1AC7">
        <w:rPr>
          <w:rFonts w:ascii="Lucida Console" w:hAnsi="Lucida Console"/>
        </w:rPr>
        <w:t>()</w:t>
      </w:r>
      <w:r>
        <w:t xml:space="preserve"> of </w:t>
      </w:r>
      <w:r w:rsidR="00F6500C">
        <w:t>Program will not compile</w:t>
      </w:r>
      <w:r>
        <w:t>.</w:t>
      </w:r>
      <w:r w:rsidR="000C1AC7">
        <w:t xml:space="preserve"> </w:t>
      </w:r>
      <w:r w:rsidR="00F6500C">
        <w:br/>
      </w:r>
      <w:r>
        <w:t>Go there now.</w:t>
      </w:r>
      <w:r>
        <w:br/>
      </w:r>
      <w:r w:rsidR="004A51D8">
        <w:t>The creation and adding of the Vehicle ref</w:t>
      </w:r>
      <w:r w:rsidR="00A0354A">
        <w:t>erences should now be placed in</w:t>
      </w:r>
      <w:r>
        <w:t xml:space="preserve"> a </w:t>
      </w:r>
      <w:r w:rsidRPr="000C1AC7">
        <w:rPr>
          <w:rFonts w:ascii="Lucida Console" w:hAnsi="Lucida Console"/>
        </w:rPr>
        <w:t>try</w:t>
      </w:r>
      <w:r>
        <w:t xml:space="preserve"> block with a </w:t>
      </w:r>
      <w:r w:rsidRPr="000C1AC7">
        <w:rPr>
          <w:rFonts w:ascii="Lucida Console" w:hAnsi="Lucida Console"/>
        </w:rPr>
        <w:t>catch</w:t>
      </w:r>
      <w:r>
        <w:t xml:space="preserve"> block displaying </w:t>
      </w:r>
      <w:r w:rsidR="00A0354A">
        <w:t>the message.</w:t>
      </w:r>
    </w:p>
    <w:p w14:paraId="565110DC" w14:textId="77777777" w:rsidR="00695984" w:rsidRPr="00854CCB" w:rsidRDefault="00695984" w:rsidP="00695984">
      <w:pPr>
        <w:pStyle w:val="QATemplateCodeSegment"/>
      </w:pPr>
      <w:r>
        <w:t>catch(Exception e) {</w:t>
      </w:r>
      <w:r>
        <w:br/>
        <w:t xml:space="preserve">   </w:t>
      </w:r>
      <w:r w:rsidR="004A51D8">
        <w:t>System.err.println</w:t>
      </w:r>
      <w:r>
        <w:t>(e.</w:t>
      </w:r>
      <w:r w:rsidR="004A51D8">
        <w:t>get</w:t>
      </w:r>
      <w:r>
        <w:t>Message</w:t>
      </w:r>
      <w:r w:rsidR="004A51D8">
        <w:t>()</w:t>
      </w:r>
      <w:r>
        <w:t>);</w:t>
      </w:r>
      <w:r>
        <w:br/>
        <w:t>}</w:t>
      </w:r>
    </w:p>
    <w:p w14:paraId="565110DD" w14:textId="77777777" w:rsidR="004A51D8" w:rsidRDefault="00695984" w:rsidP="004A51D8">
      <w:pPr>
        <w:pStyle w:val="NumBullet"/>
        <w:numPr>
          <w:ilvl w:val="0"/>
          <w:numId w:val="10"/>
        </w:numPr>
      </w:pPr>
      <w:r>
        <w:t>Re</w:t>
      </w:r>
      <w:r w:rsidR="00A0354A">
        <w:t>-</w:t>
      </w:r>
      <w:r>
        <w:t xml:space="preserve">test the application </w:t>
      </w:r>
      <w:r w:rsidR="004A51D8">
        <w:t>and you will see the ‘No more reg plates available’ message appearing in ‘red’ in the console output.</w:t>
      </w:r>
      <w:r w:rsidR="004A51D8">
        <w:br/>
      </w:r>
      <w:r w:rsidR="004A51D8">
        <w:br/>
        <w:t xml:space="preserve">Also the count of vehicles will only be </w:t>
      </w:r>
      <w:r w:rsidR="00A0354A">
        <w:t>six</w:t>
      </w:r>
      <w:r w:rsidR="004A51D8">
        <w:t xml:space="preserve"> as we bypassed the count++ statement when the </w:t>
      </w:r>
      <w:r w:rsidR="004A51D8" w:rsidRPr="004A51D8">
        <w:rPr>
          <w:rFonts w:ascii="Lucida Console" w:hAnsi="Lucida Console"/>
        </w:rPr>
        <w:t>produceNextRegistrationPlate()</w:t>
      </w:r>
      <w:r w:rsidR="004A51D8">
        <w:t xml:space="preserve"> method threw an unhandled exception.</w:t>
      </w:r>
      <w:r w:rsidR="004A51D8">
        <w:br/>
      </w:r>
      <w:r w:rsidR="004A51D8">
        <w:br/>
        <w:t>Don’t worry that the red message does not necessarily appear ‘last’ in the output. This is just a timing feature of how the IDE flushes out stuff to standard ‘out’ and standard ‘err’.</w:t>
      </w:r>
    </w:p>
    <w:p w14:paraId="565110DE" w14:textId="77777777" w:rsidR="00A0354A" w:rsidRDefault="00A0354A" w:rsidP="00A0354A">
      <w:pPr>
        <w:pStyle w:val="NumBullet"/>
        <w:numPr>
          <w:ilvl w:val="0"/>
          <w:numId w:val="0"/>
        </w:numPr>
        <w:ind w:left="360"/>
      </w:pPr>
    </w:p>
    <w:p w14:paraId="565110DF" w14:textId="77777777" w:rsidR="00A23AC7" w:rsidRDefault="004A51D8" w:rsidP="004A51D8">
      <w:pPr>
        <w:pStyle w:val="NumBullet"/>
        <w:numPr>
          <w:ilvl w:val="0"/>
          <w:numId w:val="10"/>
        </w:numPr>
      </w:pPr>
      <w:r>
        <w:t>However</w:t>
      </w:r>
      <w:r w:rsidR="00A0354A">
        <w:t>,</w:t>
      </w:r>
      <w:r>
        <w:t xml:space="preserve"> there are two problems.</w:t>
      </w:r>
      <w:r>
        <w:br/>
        <w:t>Firstly</w:t>
      </w:r>
      <w:r w:rsidR="00A0354A">
        <w:t>,</w:t>
      </w:r>
      <w:r>
        <w:t xml:space="preserve"> if you change the first loop to run say 10 times you will get </w:t>
      </w:r>
      <w:r w:rsidR="00A0354A">
        <w:t>four</w:t>
      </w:r>
      <w:r>
        <w:t xml:space="preserve"> ‘No more plates’ messages. You could issue a break; statement inside the catch block so that no more </w:t>
      </w:r>
      <w:r w:rsidR="00A23AC7">
        <w:t>Vehicles are created when the Reg Plates are all used up.</w:t>
      </w:r>
      <w:r w:rsidR="00A23AC7">
        <w:br/>
      </w:r>
      <w:r w:rsidR="00A23AC7">
        <w:br/>
        <w:t>Secondly, a bigger problem – the ONLY way that this ‘No more plates’ problem can be handled is by catching EXCEPTION (the actual class that is being thrown)</w:t>
      </w:r>
      <w:r w:rsidR="00A0354A">
        <w:t>,</w:t>
      </w:r>
      <w:r w:rsidR="00A23AC7">
        <w:t xml:space="preserve"> as in throw new EXCEPTION(“..”);</w:t>
      </w:r>
      <w:r w:rsidR="00A0354A">
        <w:t>.</w:t>
      </w:r>
      <w:r w:rsidR="00A23AC7">
        <w:br/>
      </w:r>
      <w:r w:rsidR="00A23AC7">
        <w:br/>
        <w:t>So if now any code throws any other sort of exception for whatever reason that does not have a specific handler</w:t>
      </w:r>
      <w:r w:rsidR="00A0354A">
        <w:t>,</w:t>
      </w:r>
      <w:r w:rsidR="00A23AC7">
        <w:t xml:space="preserve"> then it will be caught by this ‘catch every other sort of Exception handler’. This could result in the ‘No more reg plates available’ message appearing when it is not the problem at all.</w:t>
      </w:r>
      <w:r w:rsidR="00A23AC7">
        <w:br/>
      </w:r>
      <w:r w:rsidR="00A23AC7">
        <w:br/>
      </w:r>
    </w:p>
    <w:p w14:paraId="565110E0" w14:textId="77777777" w:rsidR="00A23AC7" w:rsidRDefault="00A23AC7">
      <w:pPr>
        <w:spacing w:before="0" w:after="200" w:line="276" w:lineRule="auto"/>
        <w:rPr>
          <w:b/>
          <w:noProof/>
          <w:color w:val="005AAB"/>
          <w:szCs w:val="24"/>
          <w:lang w:eastAsia="en-GB"/>
        </w:rPr>
      </w:pPr>
      <w:r>
        <w:br w:type="page"/>
      </w:r>
    </w:p>
    <w:p w14:paraId="565110E1" w14:textId="77777777" w:rsidR="00A23AC7" w:rsidRDefault="00A23AC7" w:rsidP="00A23AC7">
      <w:pPr>
        <w:pStyle w:val="QATemplateHeadingThree"/>
      </w:pPr>
      <w:r>
        <w:lastRenderedPageBreak/>
        <w:t>Enhancement</w:t>
      </w:r>
    </w:p>
    <w:p w14:paraId="565110E2" w14:textId="77777777" w:rsidR="00A23AC7" w:rsidRDefault="00A23AC7" w:rsidP="004A51D8">
      <w:pPr>
        <w:pStyle w:val="NumBullet"/>
        <w:numPr>
          <w:ilvl w:val="0"/>
          <w:numId w:val="10"/>
        </w:numPr>
      </w:pPr>
      <w:r>
        <w:t xml:space="preserve">Quickly define a class called </w:t>
      </w:r>
      <w:r w:rsidRPr="009E526C">
        <w:rPr>
          <w:rFonts w:ascii="Lucida Console" w:hAnsi="Lucida Console"/>
        </w:rPr>
        <w:t>NoMorePlatesException</w:t>
      </w:r>
      <w:r>
        <w:t xml:space="preserve"> which extends Exception</w:t>
      </w:r>
      <w:r w:rsidR="00A0354A">
        <w:t>.</w:t>
      </w:r>
    </w:p>
    <w:p w14:paraId="565110E3" w14:textId="77777777" w:rsidR="00A23AC7" w:rsidRPr="00854CCB" w:rsidRDefault="00A23AC7" w:rsidP="00A23AC7">
      <w:pPr>
        <w:pStyle w:val="QATemplateCodeSegment"/>
      </w:pPr>
      <w:r>
        <w:t>class NoMorePlatesException extends Exception {</w:t>
      </w:r>
      <w:r>
        <w:br/>
        <w:t xml:space="preserve">   </w:t>
      </w:r>
      <w:r>
        <w:br/>
        <w:t>}</w:t>
      </w:r>
    </w:p>
    <w:p w14:paraId="565110E4" w14:textId="77777777" w:rsidR="00A23AC7" w:rsidRDefault="00A23AC7" w:rsidP="004A51D8">
      <w:pPr>
        <w:pStyle w:val="NumBullet"/>
        <w:numPr>
          <w:ilvl w:val="0"/>
          <w:numId w:val="10"/>
        </w:numPr>
      </w:pPr>
      <w:r>
        <w:t xml:space="preserve">Alter the </w:t>
      </w:r>
      <w:r w:rsidRPr="009E526C">
        <w:rPr>
          <w:rFonts w:ascii="Lucida Console" w:hAnsi="Lucida Console"/>
        </w:rPr>
        <w:t>Factory</w:t>
      </w:r>
      <w:r>
        <w:t xml:space="preserve"> class to throw this exception type instead (can’t pass anything to its constructor) and change the </w:t>
      </w:r>
      <w:r w:rsidRPr="009E526C">
        <w:rPr>
          <w:rFonts w:ascii="Lucida Console" w:hAnsi="Lucida Console"/>
        </w:rPr>
        <w:t>throws</w:t>
      </w:r>
      <w:r>
        <w:t xml:space="preserve"> clause in the method signature.</w:t>
      </w:r>
    </w:p>
    <w:p w14:paraId="565110E5" w14:textId="77777777" w:rsidR="00A0354A" w:rsidRDefault="00A0354A" w:rsidP="00A0354A">
      <w:pPr>
        <w:pStyle w:val="NumBullet"/>
        <w:numPr>
          <w:ilvl w:val="0"/>
          <w:numId w:val="0"/>
        </w:numPr>
        <w:ind w:left="360"/>
      </w:pPr>
    </w:p>
    <w:p w14:paraId="565110E6" w14:textId="77777777" w:rsidR="00A23AC7" w:rsidRPr="00A0354A" w:rsidRDefault="00A23AC7" w:rsidP="004A51D8">
      <w:pPr>
        <w:pStyle w:val="NumBullet"/>
        <w:numPr>
          <w:ilvl w:val="0"/>
          <w:numId w:val="10"/>
        </w:numPr>
      </w:pPr>
      <w:r>
        <w:t xml:space="preserve">Make the corresponding changes to class </w:t>
      </w:r>
      <w:r w:rsidRPr="009E526C">
        <w:rPr>
          <w:rFonts w:ascii="Lucida Console" w:hAnsi="Lucida Console"/>
        </w:rPr>
        <w:t>Vehicle</w:t>
      </w:r>
      <w:r>
        <w:t xml:space="preserve"> so that it</w:t>
      </w:r>
      <w:r w:rsidR="009E526C">
        <w:t>s constructor signature says ‘</w:t>
      </w:r>
      <w:r w:rsidRPr="009E526C">
        <w:rPr>
          <w:rFonts w:ascii="Lucida Console" w:hAnsi="Lucida Console"/>
        </w:rPr>
        <w:t>throws</w:t>
      </w:r>
      <w:r w:rsidR="009E526C">
        <w:t xml:space="preserve"> </w:t>
      </w:r>
      <w:r w:rsidR="009E526C" w:rsidRPr="009E526C">
        <w:rPr>
          <w:rFonts w:ascii="Lucida Console" w:hAnsi="Lucida Console"/>
        </w:rPr>
        <w:t>NoMorePlatesException</w:t>
      </w:r>
      <w:r w:rsidR="00A0354A">
        <w:rPr>
          <w:rFonts w:ascii="Lucida Console" w:hAnsi="Lucida Console"/>
        </w:rPr>
        <w:t>’.</w:t>
      </w:r>
    </w:p>
    <w:p w14:paraId="565110E7" w14:textId="77777777" w:rsidR="00A0354A" w:rsidRDefault="00A0354A" w:rsidP="00A0354A">
      <w:pPr>
        <w:pStyle w:val="NumBullet"/>
        <w:numPr>
          <w:ilvl w:val="0"/>
          <w:numId w:val="0"/>
        </w:numPr>
      </w:pPr>
    </w:p>
    <w:p w14:paraId="565110E8" w14:textId="77777777" w:rsidR="008A0487" w:rsidRDefault="009E526C" w:rsidP="004A51D8">
      <w:pPr>
        <w:pStyle w:val="NumBullet"/>
        <w:numPr>
          <w:ilvl w:val="0"/>
          <w:numId w:val="10"/>
        </w:numPr>
      </w:pPr>
      <w:r>
        <w:t xml:space="preserve">Now </w:t>
      </w:r>
      <w:r w:rsidRPr="009E526C">
        <w:rPr>
          <w:b/>
        </w:rPr>
        <w:t>crucially</w:t>
      </w:r>
      <w:r>
        <w:t xml:space="preserve"> </w:t>
      </w:r>
      <w:r w:rsidRPr="009E526C">
        <w:rPr>
          <w:rFonts w:ascii="Lucida Console" w:hAnsi="Lucida Console"/>
        </w:rPr>
        <w:t>main</w:t>
      </w:r>
      <w:r>
        <w:t xml:space="preserve"> is not forced to include a catch of EXCEPTION</w:t>
      </w:r>
      <w:r w:rsidR="00A0354A">
        <w:t>,</w:t>
      </w:r>
      <w:r>
        <w:t xml:space="preserve"> only a catch of </w:t>
      </w:r>
      <w:r w:rsidRPr="009E526C">
        <w:rPr>
          <w:rFonts w:ascii="Lucida Console" w:hAnsi="Lucida Console"/>
        </w:rPr>
        <w:t>NoMorePlatesException</w:t>
      </w:r>
      <w:r>
        <w:rPr>
          <w:rFonts w:ascii="Lucida Console" w:hAnsi="Lucida Console"/>
        </w:rPr>
        <w:t xml:space="preserve">. </w:t>
      </w:r>
      <w:r w:rsidRPr="009E526C">
        <w:t xml:space="preserve">Change the </w:t>
      </w:r>
      <w:r w:rsidRPr="009E526C">
        <w:rPr>
          <w:rFonts w:ascii="Lucida Console" w:hAnsi="Lucida Console"/>
        </w:rPr>
        <w:t>catch</w:t>
      </w:r>
      <w:r w:rsidRPr="009E526C">
        <w:t xml:space="preserve"> block in the </w:t>
      </w:r>
      <w:r w:rsidR="008A0487">
        <w:t>‘</w:t>
      </w:r>
      <w:r w:rsidRPr="009E526C">
        <w:t>for</w:t>
      </w:r>
      <w:r w:rsidR="008A0487">
        <w:t>’</w:t>
      </w:r>
      <w:r w:rsidRPr="009E526C">
        <w:t xml:space="preserve"> loop</w:t>
      </w:r>
      <w:r>
        <w:t>.</w:t>
      </w:r>
      <w:r>
        <w:br/>
      </w:r>
      <w:r>
        <w:br/>
      </w:r>
      <w:r w:rsidR="00A0354A">
        <w:t>C</w:t>
      </w:r>
      <w:r>
        <w:t xml:space="preserve">lass </w:t>
      </w:r>
      <w:r w:rsidRPr="00771C2A">
        <w:rPr>
          <w:rFonts w:ascii="Lucida Console" w:hAnsi="Lucida Console"/>
        </w:rPr>
        <w:t>Program</w:t>
      </w:r>
      <w:r>
        <w:t xml:space="preserve"> can code a separate catch block for </w:t>
      </w:r>
      <w:r w:rsidRPr="00771C2A">
        <w:rPr>
          <w:rFonts w:ascii="Lucida Console" w:hAnsi="Lucida Console"/>
        </w:rPr>
        <w:t>Exception</w:t>
      </w:r>
      <w:r>
        <w:t xml:space="preserve"> (good practice) for any other indeterminate type of Exception that might get thrown at some future time.</w:t>
      </w:r>
    </w:p>
    <w:p w14:paraId="565110E9" w14:textId="77777777" w:rsidR="00A0354A" w:rsidRDefault="00A0354A" w:rsidP="00A0354A">
      <w:pPr>
        <w:pStyle w:val="NumBullet"/>
        <w:numPr>
          <w:ilvl w:val="0"/>
          <w:numId w:val="0"/>
        </w:numPr>
      </w:pPr>
    </w:p>
    <w:p w14:paraId="565110EA" w14:textId="77777777" w:rsidR="00854CCB" w:rsidRPr="00275300" w:rsidRDefault="008A0487" w:rsidP="008A0487">
      <w:pPr>
        <w:pStyle w:val="NumBullet"/>
        <w:numPr>
          <w:ilvl w:val="0"/>
          <w:numId w:val="10"/>
        </w:numPr>
      </w:pPr>
      <w:r>
        <w:t>Re run your code</w:t>
      </w:r>
      <w:r w:rsidR="00A0354A">
        <w:t>,</w:t>
      </w:r>
      <w:r>
        <w:t xml:space="preserve"> expecting it all to work </w:t>
      </w:r>
      <w:r w:rsidR="00771C2A">
        <w:t>but</w:t>
      </w:r>
      <w:r>
        <w:t xml:space="preserve"> you will see ‘null’ in red as there is no ‘message’ inside the </w:t>
      </w:r>
      <w:r w:rsidRPr="009E526C">
        <w:rPr>
          <w:rFonts w:ascii="Lucida Console" w:hAnsi="Lucida Console"/>
        </w:rPr>
        <w:t>NoMorePlatesException</w:t>
      </w:r>
      <w:r>
        <w:rPr>
          <w:rFonts w:ascii="Lucida Console" w:hAnsi="Lucida Console"/>
        </w:rPr>
        <w:t xml:space="preserve"> </w:t>
      </w:r>
      <w:r w:rsidRPr="008A0487">
        <w:t>object</w:t>
      </w:r>
      <w:r>
        <w:rPr>
          <w:rFonts w:ascii="Lucida Console" w:hAnsi="Lucida Console"/>
        </w:rPr>
        <w:t>.</w:t>
      </w:r>
      <w:r>
        <w:br/>
      </w:r>
      <w:r>
        <w:br/>
        <w:t xml:space="preserve">Quickly change the </w:t>
      </w:r>
      <w:r w:rsidR="00A0354A">
        <w:t>first</w:t>
      </w:r>
      <w:r>
        <w:t xml:space="preserve"> </w:t>
      </w:r>
      <w:r w:rsidRPr="008A0487">
        <w:rPr>
          <w:rFonts w:ascii="Lucida Console" w:hAnsi="Lucida Console"/>
        </w:rPr>
        <w:t>catch</w:t>
      </w:r>
      <w:r>
        <w:t xml:space="preserve"> block in </w:t>
      </w:r>
      <w:r w:rsidRPr="008A0487">
        <w:rPr>
          <w:rFonts w:ascii="Lucida Console" w:hAnsi="Lucida Console"/>
        </w:rPr>
        <w:t>main</w:t>
      </w:r>
      <w:r>
        <w:t xml:space="preserve"> to print “No more plates” to </w:t>
      </w:r>
      <w:r w:rsidRPr="008A0487">
        <w:rPr>
          <w:rFonts w:ascii="Lucida Console" w:hAnsi="Lucida Console"/>
        </w:rPr>
        <w:t>System.err</w:t>
      </w:r>
      <w:r>
        <w:rPr>
          <w:rFonts w:ascii="Lucida Console" w:hAnsi="Lucida Console"/>
        </w:rPr>
        <w:t>.</w:t>
      </w:r>
      <w:r>
        <w:rPr>
          <w:rFonts w:ascii="Lucida Console" w:hAnsi="Lucida Console"/>
        </w:rPr>
        <w:br/>
      </w:r>
      <w:r>
        <w:rPr>
          <w:rFonts w:ascii="Lucida Console" w:hAnsi="Lucida Console"/>
        </w:rPr>
        <w:br/>
      </w:r>
      <w:r w:rsidRPr="008A0487">
        <w:t xml:space="preserve">Soon we will show you </w:t>
      </w:r>
      <w:r>
        <w:t xml:space="preserve">(later chapter) </w:t>
      </w:r>
      <w:r w:rsidRPr="008A0487">
        <w:t xml:space="preserve">how you could pass a parameter to the construction of the </w:t>
      </w:r>
      <w:r w:rsidRPr="008A0487">
        <w:rPr>
          <w:rFonts w:ascii="Lucida Console" w:hAnsi="Lucida Console"/>
        </w:rPr>
        <w:t>NoMorePlatesException</w:t>
      </w:r>
      <w:r w:rsidRPr="008A0487">
        <w:t xml:space="preserve"> </w:t>
      </w:r>
      <w:r>
        <w:t>object A</w:t>
      </w:r>
      <w:r w:rsidRPr="008A0487">
        <w:t xml:space="preserve">ND cause your </w:t>
      </w:r>
      <w:r>
        <w:rPr>
          <w:rFonts w:ascii="Lucida Console" w:hAnsi="Lucida Console"/>
        </w:rPr>
        <w:t>S</w:t>
      </w:r>
      <w:r w:rsidRPr="008A0487">
        <w:rPr>
          <w:rFonts w:ascii="Lucida Console" w:hAnsi="Lucida Console"/>
        </w:rPr>
        <w:t>tring</w:t>
      </w:r>
      <w:r w:rsidRPr="008A0487">
        <w:t xml:space="preserve"> to be stored away such that </w:t>
      </w:r>
      <w:r w:rsidRPr="008A0487">
        <w:rPr>
          <w:rFonts w:ascii="Lucida Console" w:hAnsi="Lucida Console"/>
        </w:rPr>
        <w:t>e.getMessage()</w:t>
      </w:r>
      <w:r w:rsidRPr="008A0487">
        <w:t xml:space="preserve"> w</w:t>
      </w:r>
      <w:r>
        <w:t xml:space="preserve">ould </w:t>
      </w:r>
      <w:r w:rsidRPr="008A0487">
        <w:t>retrieve it.</w:t>
      </w:r>
      <w:r w:rsidR="00695984" w:rsidRPr="009E526C">
        <w:br/>
      </w:r>
    </w:p>
    <w:sectPr w:rsidR="00854CCB" w:rsidRPr="00275300" w:rsidSect="000E52B9">
      <w:headerReference w:type="default" r:id="rId11"/>
      <w:footerReference w:type="default" r:id="rId12"/>
      <w:pgSz w:w="11906" w:h="16838" w:code="9"/>
      <w:pgMar w:top="1440" w:right="1440" w:bottom="1440" w:left="1440" w:header="397" w:footer="164"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23291" w14:textId="77777777" w:rsidR="00DB723F" w:rsidRDefault="00DB723F" w:rsidP="00113927">
      <w:r>
        <w:separator/>
      </w:r>
    </w:p>
  </w:endnote>
  <w:endnote w:type="continuationSeparator" w:id="0">
    <w:p w14:paraId="66228E09" w14:textId="77777777" w:rsidR="00DB723F" w:rsidRDefault="00DB723F" w:rsidP="00113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110F1" w14:textId="33BE6411" w:rsidR="00A23AC7" w:rsidRPr="00113927" w:rsidRDefault="00A23AC7" w:rsidP="0063028B">
    <w:pPr>
      <w:spacing w:line="240" w:lineRule="auto"/>
      <w:jc w:val="right"/>
      <w:rPr>
        <w:color w:val="005AAB"/>
      </w:rPr>
    </w:pPr>
    <w:r w:rsidRPr="00113927">
      <w:rPr>
        <w:noProof/>
        <w:color w:val="005AAB"/>
        <w:lang w:eastAsia="en-GB"/>
      </w:rPr>
      <w:drawing>
        <wp:anchor distT="0" distB="0" distL="114300" distR="114300" simplePos="0" relativeHeight="251659264" behindDoc="1" locked="0" layoutInCell="1" allowOverlap="1" wp14:anchorId="565110F2" wp14:editId="565110F3">
          <wp:simplePos x="0" y="0"/>
          <wp:positionH relativeFrom="column">
            <wp:posOffset>-1253490</wp:posOffset>
          </wp:positionH>
          <wp:positionV relativeFrom="paragraph">
            <wp:posOffset>-659130</wp:posOffset>
          </wp:positionV>
          <wp:extent cx="10764000" cy="1108902"/>
          <wp:effectExtent l="0" t="0" r="0" b="0"/>
          <wp:wrapNone/>
          <wp:docPr id="13" name="Picture 12" descr="A3-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footer.png"/>
                  <pic:cNvPicPr/>
                </pic:nvPicPr>
                <pic:blipFill>
                  <a:blip r:embed="rId1"/>
                  <a:stretch>
                    <a:fillRect/>
                  </a:stretch>
                </pic:blipFill>
                <pic:spPr>
                  <a:xfrm>
                    <a:off x="0" y="0"/>
                    <a:ext cx="10764000" cy="1108902"/>
                  </a:xfrm>
                  <a:prstGeom prst="rect">
                    <a:avLst/>
                  </a:prstGeom>
                </pic:spPr>
              </pic:pic>
            </a:graphicData>
          </a:graphic>
        </wp:anchor>
      </w:drawing>
    </w:r>
    <w:sdt>
      <w:sdtPr>
        <w:rPr>
          <w:color w:val="auto"/>
        </w:rPr>
        <w:id w:val="6390098"/>
        <w:docPartObj>
          <w:docPartGallery w:val="Page Numbers (Bottom of Page)"/>
          <w:docPartUnique/>
        </w:docPartObj>
      </w:sdtPr>
      <w:sdtEndPr/>
      <w:sdtContent>
        <w:r w:rsidRPr="00113927">
          <w:rPr>
            <w:color w:val="005AAB"/>
          </w:rPr>
          <w:t xml:space="preserve">Page </w:t>
        </w:r>
        <w:r w:rsidRPr="00113927">
          <w:rPr>
            <w:color w:val="005AAB"/>
          </w:rPr>
          <w:fldChar w:fldCharType="begin"/>
        </w:r>
        <w:r w:rsidRPr="00113927">
          <w:rPr>
            <w:color w:val="005AAB"/>
          </w:rPr>
          <w:instrText xml:space="preserve"> PAGE   \* MERGEFORMAT </w:instrText>
        </w:r>
        <w:r w:rsidRPr="00113927">
          <w:rPr>
            <w:color w:val="005AAB"/>
          </w:rPr>
          <w:fldChar w:fldCharType="separate"/>
        </w:r>
        <w:r w:rsidR="00E24D5D">
          <w:rPr>
            <w:noProof/>
            <w:color w:val="005AAB"/>
          </w:rPr>
          <w:t>14</w:t>
        </w:r>
        <w:r w:rsidRPr="00113927">
          <w:rPr>
            <w:noProof/>
            <w:color w:val="005AAB"/>
          </w:rPr>
          <w:fldChar w:fldCharType="end"/>
        </w:r>
        <w:r w:rsidRPr="00113927">
          <w:rPr>
            <w:color w:val="005AAB"/>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E6FE6" w14:textId="77777777" w:rsidR="00DB723F" w:rsidRDefault="00DB723F" w:rsidP="00113927">
      <w:r>
        <w:separator/>
      </w:r>
    </w:p>
  </w:footnote>
  <w:footnote w:type="continuationSeparator" w:id="0">
    <w:p w14:paraId="54C64A0F" w14:textId="77777777" w:rsidR="00DB723F" w:rsidRDefault="00DB723F" w:rsidP="00113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110EF" w14:textId="77777777" w:rsidR="00A23AC7" w:rsidRDefault="00A23AC7" w:rsidP="00113927">
    <w:pPr>
      <w:pStyle w:val="QATemplateHeaderCourseTitle"/>
    </w:pPr>
  </w:p>
  <w:p w14:paraId="565110F0" w14:textId="77777777" w:rsidR="00A23AC7" w:rsidRPr="004B33E4" w:rsidRDefault="00A23AC7" w:rsidP="00113927">
    <w:pPr>
      <w:pStyle w:val="QATemplateHeaderCourseTitle"/>
    </w:pPr>
    <w:r>
      <w:t>Exercise 3, Exceptions – when things go wrong</w:t>
    </w:r>
    <w:r w:rsidRPr="004B33E4">
      <w:tab/>
    </w:r>
    <w:r>
      <w:rPr>
        <w:b w:val="0"/>
      </w:rPr>
      <w:t>QAAPRCSFUND_V2.0</w:t>
    </w:r>
    <w:r w:rsidRPr="004B33E4">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1417F"/>
    <w:multiLevelType w:val="hybridMultilevel"/>
    <w:tmpl w:val="ADB20FDC"/>
    <w:lvl w:ilvl="0" w:tplc="777AFCA2">
      <w:start w:val="1"/>
      <w:numFmt w:val="decimal"/>
      <w:pStyle w:val="NumBullet"/>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530D2D"/>
    <w:multiLevelType w:val="hybridMultilevel"/>
    <w:tmpl w:val="3F74A6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29D3D1D"/>
    <w:multiLevelType w:val="hybridMultilevel"/>
    <w:tmpl w:val="F112CCD6"/>
    <w:lvl w:ilvl="0" w:tplc="DE18D6F4">
      <w:start w:val="1"/>
      <w:numFmt w:val="decimal"/>
      <w:pStyle w:val="Step"/>
      <w:lvlText w:val="%1."/>
      <w:lvlJc w:val="left"/>
      <w:pPr>
        <w:tabs>
          <w:tab w:val="num" w:pos="902"/>
        </w:tabs>
        <w:ind w:left="902" w:hanging="363"/>
      </w:pPr>
      <w:rPr>
        <w:rFonts w:cs="Times New Roman" w:hint="default"/>
        <w:b w:val="0"/>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4"/>
  </w:num>
  <w:num w:numId="4">
    <w:abstractNumId w:val="1"/>
  </w:num>
  <w:num w:numId="5">
    <w:abstractNumId w:val="1"/>
    <w:lvlOverride w:ilvl="0">
      <w:startOverride w:val="1"/>
    </w:lvlOverride>
  </w:num>
  <w:num w:numId="6">
    <w:abstractNumId w:val="3"/>
  </w:num>
  <w:num w:numId="7">
    <w:abstractNumId w:val="6"/>
    <w:lvlOverride w:ilvl="0">
      <w:startOverride w:val="1"/>
    </w:lvlOverride>
  </w:num>
  <w:num w:numId="8">
    <w:abstractNumId w:val="6"/>
  </w:num>
  <w:num w:numId="9">
    <w:abstractNumId w:val="5"/>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8C"/>
    <w:rsid w:val="00014143"/>
    <w:rsid w:val="00036C8F"/>
    <w:rsid w:val="00045B1F"/>
    <w:rsid w:val="00047159"/>
    <w:rsid w:val="000479DB"/>
    <w:rsid w:val="00062EC5"/>
    <w:rsid w:val="00065CE3"/>
    <w:rsid w:val="00066842"/>
    <w:rsid w:val="0007260C"/>
    <w:rsid w:val="00080E35"/>
    <w:rsid w:val="000A5A0F"/>
    <w:rsid w:val="000B7500"/>
    <w:rsid w:val="000B7510"/>
    <w:rsid w:val="000C1AC7"/>
    <w:rsid w:val="000C68F5"/>
    <w:rsid w:val="000E023F"/>
    <w:rsid w:val="000E52B9"/>
    <w:rsid w:val="000F1F02"/>
    <w:rsid w:val="00113927"/>
    <w:rsid w:val="0011661D"/>
    <w:rsid w:val="00121E10"/>
    <w:rsid w:val="00121F91"/>
    <w:rsid w:val="00140D57"/>
    <w:rsid w:val="001451E8"/>
    <w:rsid w:val="00145E38"/>
    <w:rsid w:val="00153E37"/>
    <w:rsid w:val="00157383"/>
    <w:rsid w:val="0016683F"/>
    <w:rsid w:val="00167157"/>
    <w:rsid w:val="00175D96"/>
    <w:rsid w:val="0017740E"/>
    <w:rsid w:val="001846FD"/>
    <w:rsid w:val="00190E95"/>
    <w:rsid w:val="001A0DD8"/>
    <w:rsid w:val="001B0156"/>
    <w:rsid w:val="001B1D84"/>
    <w:rsid w:val="001C6A5C"/>
    <w:rsid w:val="001D1872"/>
    <w:rsid w:val="001D6301"/>
    <w:rsid w:val="001E1761"/>
    <w:rsid w:val="001F650B"/>
    <w:rsid w:val="001F7D07"/>
    <w:rsid w:val="00230707"/>
    <w:rsid w:val="00237DD2"/>
    <w:rsid w:val="00241F81"/>
    <w:rsid w:val="0026592E"/>
    <w:rsid w:val="00267563"/>
    <w:rsid w:val="002719C5"/>
    <w:rsid w:val="00272141"/>
    <w:rsid w:val="002744EC"/>
    <w:rsid w:val="00275300"/>
    <w:rsid w:val="00281B91"/>
    <w:rsid w:val="00284CBA"/>
    <w:rsid w:val="00286B00"/>
    <w:rsid w:val="00296E8E"/>
    <w:rsid w:val="002A66B4"/>
    <w:rsid w:val="002A6BF2"/>
    <w:rsid w:val="002B143D"/>
    <w:rsid w:val="002C3C75"/>
    <w:rsid w:val="002E3FCE"/>
    <w:rsid w:val="002F624B"/>
    <w:rsid w:val="003128ED"/>
    <w:rsid w:val="00322131"/>
    <w:rsid w:val="00323FC6"/>
    <w:rsid w:val="00324BAD"/>
    <w:rsid w:val="00330C5B"/>
    <w:rsid w:val="003338C3"/>
    <w:rsid w:val="00334CBB"/>
    <w:rsid w:val="00334FAF"/>
    <w:rsid w:val="003412E9"/>
    <w:rsid w:val="003529D6"/>
    <w:rsid w:val="0035453C"/>
    <w:rsid w:val="003629BF"/>
    <w:rsid w:val="003655D9"/>
    <w:rsid w:val="00375410"/>
    <w:rsid w:val="00375AFE"/>
    <w:rsid w:val="00380BDF"/>
    <w:rsid w:val="003836D2"/>
    <w:rsid w:val="00384E79"/>
    <w:rsid w:val="00386676"/>
    <w:rsid w:val="00391518"/>
    <w:rsid w:val="00394D77"/>
    <w:rsid w:val="003B1D70"/>
    <w:rsid w:val="003B5FBE"/>
    <w:rsid w:val="003D2F7D"/>
    <w:rsid w:val="003D5C8A"/>
    <w:rsid w:val="003E5919"/>
    <w:rsid w:val="003F041C"/>
    <w:rsid w:val="003F170D"/>
    <w:rsid w:val="003F3008"/>
    <w:rsid w:val="003F6469"/>
    <w:rsid w:val="004030AC"/>
    <w:rsid w:val="0040333B"/>
    <w:rsid w:val="00404FB0"/>
    <w:rsid w:val="00432E3F"/>
    <w:rsid w:val="00446C3C"/>
    <w:rsid w:val="00456EB0"/>
    <w:rsid w:val="00464C22"/>
    <w:rsid w:val="004677CB"/>
    <w:rsid w:val="00476BC3"/>
    <w:rsid w:val="00482438"/>
    <w:rsid w:val="004A3E9F"/>
    <w:rsid w:val="004A51D8"/>
    <w:rsid w:val="004A5630"/>
    <w:rsid w:val="004B33E4"/>
    <w:rsid w:val="004B3E19"/>
    <w:rsid w:val="004B3E8E"/>
    <w:rsid w:val="004C793C"/>
    <w:rsid w:val="004D6E2D"/>
    <w:rsid w:val="004E0C87"/>
    <w:rsid w:val="004F416F"/>
    <w:rsid w:val="00504907"/>
    <w:rsid w:val="00510903"/>
    <w:rsid w:val="0051255D"/>
    <w:rsid w:val="005232B3"/>
    <w:rsid w:val="005413BE"/>
    <w:rsid w:val="00554EA9"/>
    <w:rsid w:val="00573956"/>
    <w:rsid w:val="00582DA7"/>
    <w:rsid w:val="005924E6"/>
    <w:rsid w:val="00592A29"/>
    <w:rsid w:val="00595859"/>
    <w:rsid w:val="005A16C7"/>
    <w:rsid w:val="005A1B82"/>
    <w:rsid w:val="005A58C2"/>
    <w:rsid w:val="005A60B3"/>
    <w:rsid w:val="005B6188"/>
    <w:rsid w:val="005D4F8B"/>
    <w:rsid w:val="005E0F8E"/>
    <w:rsid w:val="0063028B"/>
    <w:rsid w:val="0063111D"/>
    <w:rsid w:val="00632C3E"/>
    <w:rsid w:val="00643B5F"/>
    <w:rsid w:val="00646CA6"/>
    <w:rsid w:val="00651B1D"/>
    <w:rsid w:val="00681BBF"/>
    <w:rsid w:val="006827CE"/>
    <w:rsid w:val="00691E7B"/>
    <w:rsid w:val="0069481C"/>
    <w:rsid w:val="00695984"/>
    <w:rsid w:val="006B3164"/>
    <w:rsid w:val="006B425B"/>
    <w:rsid w:val="006B7394"/>
    <w:rsid w:val="006B7BDA"/>
    <w:rsid w:val="006C698C"/>
    <w:rsid w:val="006C7954"/>
    <w:rsid w:val="006D65C6"/>
    <w:rsid w:val="006E13BF"/>
    <w:rsid w:val="006F0E23"/>
    <w:rsid w:val="006F118D"/>
    <w:rsid w:val="006F2A91"/>
    <w:rsid w:val="00713F8E"/>
    <w:rsid w:val="00717011"/>
    <w:rsid w:val="00721070"/>
    <w:rsid w:val="0073159C"/>
    <w:rsid w:val="00746E3B"/>
    <w:rsid w:val="00756072"/>
    <w:rsid w:val="00760D48"/>
    <w:rsid w:val="007709F3"/>
    <w:rsid w:val="00771C2A"/>
    <w:rsid w:val="00777BD1"/>
    <w:rsid w:val="0078570C"/>
    <w:rsid w:val="0079694A"/>
    <w:rsid w:val="007A0006"/>
    <w:rsid w:val="007B3740"/>
    <w:rsid w:val="007C5BDA"/>
    <w:rsid w:val="007C662C"/>
    <w:rsid w:val="007D468C"/>
    <w:rsid w:val="007D7C5C"/>
    <w:rsid w:val="007E76C3"/>
    <w:rsid w:val="007F0480"/>
    <w:rsid w:val="007F28AC"/>
    <w:rsid w:val="00807F9E"/>
    <w:rsid w:val="0081315D"/>
    <w:rsid w:val="00814F27"/>
    <w:rsid w:val="00827A62"/>
    <w:rsid w:val="00854CCB"/>
    <w:rsid w:val="0085512F"/>
    <w:rsid w:val="008622B1"/>
    <w:rsid w:val="008706E8"/>
    <w:rsid w:val="0087708F"/>
    <w:rsid w:val="0088181A"/>
    <w:rsid w:val="008847A9"/>
    <w:rsid w:val="00887E2A"/>
    <w:rsid w:val="0089107E"/>
    <w:rsid w:val="00892FC1"/>
    <w:rsid w:val="008960E6"/>
    <w:rsid w:val="008A0487"/>
    <w:rsid w:val="008A0F76"/>
    <w:rsid w:val="008A3226"/>
    <w:rsid w:val="008A5BC0"/>
    <w:rsid w:val="008B5833"/>
    <w:rsid w:val="008C26CD"/>
    <w:rsid w:val="008C4BC4"/>
    <w:rsid w:val="008F6635"/>
    <w:rsid w:val="00900C9B"/>
    <w:rsid w:val="00904630"/>
    <w:rsid w:val="00904B25"/>
    <w:rsid w:val="0091133E"/>
    <w:rsid w:val="0092447C"/>
    <w:rsid w:val="00926A4A"/>
    <w:rsid w:val="009270FF"/>
    <w:rsid w:val="00931DC6"/>
    <w:rsid w:val="00945265"/>
    <w:rsid w:val="009668F7"/>
    <w:rsid w:val="00970FD5"/>
    <w:rsid w:val="009773C6"/>
    <w:rsid w:val="009B5101"/>
    <w:rsid w:val="009C0624"/>
    <w:rsid w:val="009C7278"/>
    <w:rsid w:val="009E0169"/>
    <w:rsid w:val="009E526C"/>
    <w:rsid w:val="009F05B8"/>
    <w:rsid w:val="00A0354A"/>
    <w:rsid w:val="00A04A76"/>
    <w:rsid w:val="00A210C3"/>
    <w:rsid w:val="00A23AC7"/>
    <w:rsid w:val="00A30E40"/>
    <w:rsid w:val="00A628EF"/>
    <w:rsid w:val="00A63B50"/>
    <w:rsid w:val="00A64B65"/>
    <w:rsid w:val="00A64DFD"/>
    <w:rsid w:val="00A71396"/>
    <w:rsid w:val="00A737E6"/>
    <w:rsid w:val="00A966E0"/>
    <w:rsid w:val="00AA1620"/>
    <w:rsid w:val="00AB398F"/>
    <w:rsid w:val="00AB4DB1"/>
    <w:rsid w:val="00AC43A8"/>
    <w:rsid w:val="00AC55B1"/>
    <w:rsid w:val="00AC6CE5"/>
    <w:rsid w:val="00AE6BB2"/>
    <w:rsid w:val="00AF4580"/>
    <w:rsid w:val="00B01C29"/>
    <w:rsid w:val="00B0407E"/>
    <w:rsid w:val="00B060A9"/>
    <w:rsid w:val="00B148A7"/>
    <w:rsid w:val="00B173F4"/>
    <w:rsid w:val="00B264F5"/>
    <w:rsid w:val="00B278B8"/>
    <w:rsid w:val="00B3277D"/>
    <w:rsid w:val="00B32CD1"/>
    <w:rsid w:val="00B3316C"/>
    <w:rsid w:val="00B43BD2"/>
    <w:rsid w:val="00B4648E"/>
    <w:rsid w:val="00B6524D"/>
    <w:rsid w:val="00B7467D"/>
    <w:rsid w:val="00B86F6C"/>
    <w:rsid w:val="00B939EA"/>
    <w:rsid w:val="00BA282A"/>
    <w:rsid w:val="00BA4784"/>
    <w:rsid w:val="00BB471F"/>
    <w:rsid w:val="00BD14FE"/>
    <w:rsid w:val="00BD2B2D"/>
    <w:rsid w:val="00C03709"/>
    <w:rsid w:val="00C10000"/>
    <w:rsid w:val="00C10305"/>
    <w:rsid w:val="00C1048D"/>
    <w:rsid w:val="00C15529"/>
    <w:rsid w:val="00C16F39"/>
    <w:rsid w:val="00C271C5"/>
    <w:rsid w:val="00C4112E"/>
    <w:rsid w:val="00C56F71"/>
    <w:rsid w:val="00C574AB"/>
    <w:rsid w:val="00C60385"/>
    <w:rsid w:val="00C73D8C"/>
    <w:rsid w:val="00C9453A"/>
    <w:rsid w:val="00C97EC0"/>
    <w:rsid w:val="00CA13A6"/>
    <w:rsid w:val="00CA7F18"/>
    <w:rsid w:val="00CB46E1"/>
    <w:rsid w:val="00CC162A"/>
    <w:rsid w:val="00CC613E"/>
    <w:rsid w:val="00CC77BE"/>
    <w:rsid w:val="00CD3075"/>
    <w:rsid w:val="00CD7D30"/>
    <w:rsid w:val="00CE281D"/>
    <w:rsid w:val="00CE3F53"/>
    <w:rsid w:val="00CE5261"/>
    <w:rsid w:val="00CF6D50"/>
    <w:rsid w:val="00D27533"/>
    <w:rsid w:val="00D2753B"/>
    <w:rsid w:val="00D4361C"/>
    <w:rsid w:val="00D4369C"/>
    <w:rsid w:val="00D46479"/>
    <w:rsid w:val="00D50640"/>
    <w:rsid w:val="00D544EA"/>
    <w:rsid w:val="00D65650"/>
    <w:rsid w:val="00D862AB"/>
    <w:rsid w:val="00DB4B06"/>
    <w:rsid w:val="00DB723F"/>
    <w:rsid w:val="00DC1686"/>
    <w:rsid w:val="00DE5A87"/>
    <w:rsid w:val="00DF0444"/>
    <w:rsid w:val="00DF270E"/>
    <w:rsid w:val="00DF7D85"/>
    <w:rsid w:val="00E07A32"/>
    <w:rsid w:val="00E24D5D"/>
    <w:rsid w:val="00E574A9"/>
    <w:rsid w:val="00E8013E"/>
    <w:rsid w:val="00E91E5C"/>
    <w:rsid w:val="00EA464A"/>
    <w:rsid w:val="00EA5862"/>
    <w:rsid w:val="00EB0793"/>
    <w:rsid w:val="00EB150E"/>
    <w:rsid w:val="00ED00D8"/>
    <w:rsid w:val="00EF3DD0"/>
    <w:rsid w:val="00F00CCE"/>
    <w:rsid w:val="00F11CB3"/>
    <w:rsid w:val="00F226FA"/>
    <w:rsid w:val="00F40B16"/>
    <w:rsid w:val="00F542C1"/>
    <w:rsid w:val="00F6500C"/>
    <w:rsid w:val="00F67BBB"/>
    <w:rsid w:val="00F751CA"/>
    <w:rsid w:val="00F86371"/>
    <w:rsid w:val="00FC2D72"/>
    <w:rsid w:val="00FC346C"/>
    <w:rsid w:val="00FD6AE1"/>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11090"/>
  <w15:docId w15:val="{B6C3B99D-B779-46D5-A8E0-FE32E9C2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3927"/>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9C0624"/>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63028B"/>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link w:val="QATemplateParagraphOneChar"/>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63028B"/>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link w:val="QATemplateNumberBulletChar"/>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link w:val="QATemplateBulletChar"/>
    <w:qFormat/>
    <w:rsid w:val="0063028B"/>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9C0624"/>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63028B"/>
    <w:rPr>
      <w:noProof/>
      <w:sz w:val="24"/>
      <w:szCs w:val="24"/>
      <w:lang w:eastAsia="en-GB"/>
    </w:rPr>
  </w:style>
  <w:style w:type="character" w:customStyle="1" w:styleId="QATemplateHeadingTwoChar">
    <w:name w:val="QA Template Heading Two Char"/>
    <w:basedOn w:val="QATemplateBodyCopyChar"/>
    <w:link w:val="QATemplateHeadingTwo"/>
    <w:rsid w:val="0063028B"/>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63028B"/>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63028B"/>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63028B"/>
    <w:rPr>
      <w:rFonts w:ascii="Courier New" w:hAnsi="Courier New" w:cs="Courier New"/>
      <w:color w:val="000000" w:themeColor="text1"/>
      <w:sz w:val="24"/>
      <w:shd w:val="clear" w:color="auto" w:fill="B8CCE4" w:themeFill="accent1" w:themeFillTint="66"/>
    </w:rPr>
  </w:style>
  <w:style w:type="paragraph" w:customStyle="1" w:styleId="NumBullet">
    <w:name w:val="NumBullet"/>
    <w:basedOn w:val="QATemplateBullet"/>
    <w:link w:val="NumBulletChar"/>
    <w:qFormat/>
    <w:rsid w:val="00275300"/>
    <w:pPr>
      <w:numPr>
        <w:numId w:val="4"/>
      </w:numPr>
    </w:pPr>
    <w:rPr>
      <w:b w:val="0"/>
    </w:rPr>
  </w:style>
  <w:style w:type="character" w:customStyle="1" w:styleId="QATemplateParagraphOneChar">
    <w:name w:val="QA Template Paragraph One Char"/>
    <w:basedOn w:val="QATemplateBodyCopyChar"/>
    <w:link w:val="QATemplateParagraphOne"/>
    <w:rsid w:val="00275300"/>
    <w:rPr>
      <w:rFonts w:ascii="Arial" w:hAnsi="Arial" w:cs="Arial"/>
      <w:b/>
      <w:color w:val="005AAB"/>
      <w:sz w:val="24"/>
    </w:rPr>
  </w:style>
  <w:style w:type="character" w:customStyle="1" w:styleId="QATemplateNumberBulletChar">
    <w:name w:val="QA Template Number Bullet Char"/>
    <w:basedOn w:val="QATemplateParagraphOneChar"/>
    <w:link w:val="QATemplateNumberBullet"/>
    <w:rsid w:val="00275300"/>
    <w:rPr>
      <w:rFonts w:ascii="Arial" w:hAnsi="Arial" w:cs="Arial"/>
      <w:b/>
      <w:color w:val="000000" w:themeColor="text1"/>
      <w:sz w:val="24"/>
    </w:rPr>
  </w:style>
  <w:style w:type="character" w:customStyle="1" w:styleId="QATemplateBulletChar">
    <w:name w:val="QA Template Bullet Char"/>
    <w:basedOn w:val="QATemplateNumberBulletChar"/>
    <w:link w:val="QATemplateBullet"/>
    <w:rsid w:val="00275300"/>
    <w:rPr>
      <w:rFonts w:ascii="Arial" w:hAnsi="Arial" w:cs="Arial"/>
      <w:b/>
      <w:color w:val="000000" w:themeColor="text1"/>
      <w:sz w:val="24"/>
    </w:rPr>
  </w:style>
  <w:style w:type="character" w:customStyle="1" w:styleId="NumBulletChar">
    <w:name w:val="NumBullet Char"/>
    <w:basedOn w:val="QATemplateBulletChar"/>
    <w:link w:val="NumBullet"/>
    <w:rsid w:val="00275300"/>
    <w:rPr>
      <w:rFonts w:ascii="Arial" w:hAnsi="Arial" w:cs="Arial"/>
      <w:b/>
      <w:color w:val="000000" w:themeColor="text1"/>
      <w:sz w:val="24"/>
    </w:rPr>
  </w:style>
  <w:style w:type="paragraph" w:customStyle="1" w:styleId="NormalFirstPara">
    <w:name w:val="Normal First Para"/>
    <w:basedOn w:val="Normal"/>
    <w:next w:val="Normal"/>
    <w:link w:val="NormalFirstParaCharChar"/>
    <w:rsid w:val="00D46479"/>
    <w:pPr>
      <w:keepLines/>
      <w:spacing w:before="100" w:after="120" w:line="240" w:lineRule="exact"/>
      <w:ind w:left="357"/>
      <w:jc w:val="both"/>
    </w:pPr>
    <w:rPr>
      <w:rFonts w:eastAsia="Times New Roman" w:cs="Times New Roman"/>
      <w:color w:val="auto"/>
      <w:szCs w:val="24"/>
    </w:rPr>
  </w:style>
  <w:style w:type="character" w:customStyle="1" w:styleId="NormalFirstParaCharChar">
    <w:name w:val="Normal First Para Char Char"/>
    <w:basedOn w:val="DefaultParagraphFont"/>
    <w:link w:val="NormalFirstPara"/>
    <w:locked/>
    <w:rsid w:val="00D46479"/>
    <w:rPr>
      <w:rFonts w:ascii="Arial" w:eastAsia="Times New Roman" w:hAnsi="Arial" w:cs="Times New Roman"/>
      <w:sz w:val="24"/>
      <w:szCs w:val="24"/>
    </w:rPr>
  </w:style>
  <w:style w:type="paragraph" w:customStyle="1" w:styleId="BulletedListItem">
    <w:name w:val="Bulleted List Item"/>
    <w:basedOn w:val="Normal"/>
    <w:link w:val="BulletedListItemCharChar"/>
    <w:rsid w:val="00D46479"/>
    <w:pPr>
      <w:keepLines/>
      <w:numPr>
        <w:numId w:val="6"/>
      </w:numPr>
      <w:tabs>
        <w:tab w:val="num" w:pos="900"/>
      </w:tabs>
      <w:spacing w:before="100" w:after="120" w:line="240" w:lineRule="exact"/>
      <w:ind w:left="900"/>
      <w:jc w:val="both"/>
    </w:pPr>
    <w:rPr>
      <w:rFonts w:eastAsia="Times New Roman" w:cs="Times New Roman"/>
      <w:color w:val="auto"/>
      <w:szCs w:val="24"/>
    </w:rPr>
  </w:style>
  <w:style w:type="character" w:customStyle="1" w:styleId="BulletedListItemCharChar">
    <w:name w:val="Bulleted List Item Char Char"/>
    <w:basedOn w:val="DefaultParagraphFont"/>
    <w:link w:val="BulletedListItem"/>
    <w:locked/>
    <w:rsid w:val="00D46479"/>
    <w:rPr>
      <w:rFonts w:ascii="Arial" w:eastAsia="Times New Roman" w:hAnsi="Arial" w:cs="Times New Roman"/>
      <w:sz w:val="24"/>
      <w:szCs w:val="24"/>
    </w:rPr>
  </w:style>
  <w:style w:type="paragraph" w:customStyle="1" w:styleId="CodeLast">
    <w:name w:val="Code: Last"/>
    <w:basedOn w:val="Normal"/>
    <w:next w:val="Normal"/>
    <w:link w:val="CodeLastChar"/>
    <w:rsid w:val="00EB0793"/>
    <w:pPr>
      <w:keepLines/>
      <w:shd w:val="clear" w:color="auto" w:fill="CCCCCC"/>
      <w:tabs>
        <w:tab w:val="left" w:pos="900"/>
        <w:tab w:val="left" w:pos="1080"/>
        <w:tab w:val="left" w:pos="1260"/>
        <w:tab w:val="left" w:pos="1440"/>
        <w:tab w:val="left" w:pos="1620"/>
        <w:tab w:val="left" w:pos="1800"/>
        <w:tab w:val="left" w:pos="1980"/>
        <w:tab w:val="left" w:pos="2160"/>
      </w:tabs>
      <w:spacing w:before="0" w:after="240" w:line="240" w:lineRule="exact"/>
      <w:ind w:left="720" w:right="318"/>
    </w:pPr>
    <w:rPr>
      <w:rFonts w:ascii="Lucida Console" w:eastAsia="Times New Roman" w:hAnsi="Lucida Console" w:cs="Times New Roman"/>
      <w:color w:val="auto"/>
      <w:szCs w:val="16"/>
    </w:rPr>
  </w:style>
  <w:style w:type="character" w:customStyle="1" w:styleId="CodeLastChar">
    <w:name w:val="Code: Last Char"/>
    <w:basedOn w:val="DefaultParagraphFont"/>
    <w:link w:val="CodeLast"/>
    <w:locked/>
    <w:rsid w:val="00EB0793"/>
    <w:rPr>
      <w:rFonts w:ascii="Lucida Console" w:eastAsia="Times New Roman" w:hAnsi="Lucida Console" w:cs="Times New Roman"/>
      <w:sz w:val="24"/>
      <w:szCs w:val="16"/>
      <w:shd w:val="clear" w:color="auto" w:fill="CCCCCC"/>
    </w:rPr>
  </w:style>
  <w:style w:type="paragraph" w:customStyle="1" w:styleId="CodeBody">
    <w:name w:val="Code: Body"/>
    <w:basedOn w:val="Normal"/>
    <w:link w:val="CodeBodyChar"/>
    <w:rsid w:val="00EB0793"/>
    <w:pPr>
      <w:keepLines/>
      <w:shd w:val="clear" w:color="auto" w:fill="CCCCCC"/>
      <w:tabs>
        <w:tab w:val="left" w:pos="900"/>
        <w:tab w:val="left" w:pos="1080"/>
        <w:tab w:val="left" w:pos="1260"/>
        <w:tab w:val="left" w:pos="1440"/>
        <w:tab w:val="left" w:pos="1620"/>
        <w:tab w:val="left" w:pos="1800"/>
        <w:tab w:val="left" w:pos="1980"/>
        <w:tab w:val="left" w:pos="2160"/>
      </w:tabs>
      <w:spacing w:before="0" w:after="0" w:line="240" w:lineRule="exact"/>
      <w:ind w:left="720" w:right="318"/>
    </w:pPr>
    <w:rPr>
      <w:rFonts w:ascii="Lucida Console" w:eastAsia="Times New Roman" w:hAnsi="Lucida Console" w:cs="Times New Roman"/>
      <w:color w:val="auto"/>
      <w:szCs w:val="16"/>
    </w:rPr>
  </w:style>
  <w:style w:type="character" w:customStyle="1" w:styleId="CodeBodyChar">
    <w:name w:val="Code: Body Char"/>
    <w:basedOn w:val="DefaultParagraphFont"/>
    <w:link w:val="CodeBody"/>
    <w:locked/>
    <w:rsid w:val="00EB0793"/>
    <w:rPr>
      <w:rFonts w:ascii="Lucida Console" w:eastAsia="Times New Roman" w:hAnsi="Lucida Console" w:cs="Times New Roman"/>
      <w:sz w:val="24"/>
      <w:szCs w:val="16"/>
      <w:shd w:val="clear" w:color="auto" w:fill="CCCCCC"/>
    </w:rPr>
  </w:style>
  <w:style w:type="paragraph" w:customStyle="1" w:styleId="CodeFirst">
    <w:name w:val="Code: First"/>
    <w:basedOn w:val="Normal"/>
    <w:rsid w:val="00EB0793"/>
    <w:pPr>
      <w:keepLines/>
      <w:shd w:val="clear" w:color="auto" w:fill="CCCCCC"/>
      <w:tabs>
        <w:tab w:val="left" w:pos="900"/>
        <w:tab w:val="left" w:pos="1080"/>
        <w:tab w:val="left" w:pos="1260"/>
        <w:tab w:val="left" w:pos="1440"/>
        <w:tab w:val="left" w:pos="1620"/>
        <w:tab w:val="left" w:pos="1800"/>
        <w:tab w:val="left" w:pos="1980"/>
        <w:tab w:val="left" w:pos="2160"/>
      </w:tabs>
      <w:spacing w:before="240" w:after="0" w:line="240" w:lineRule="exact"/>
      <w:ind w:left="720" w:right="318"/>
    </w:pPr>
    <w:rPr>
      <w:rFonts w:ascii="Lucida Console" w:eastAsia="Times New Roman" w:hAnsi="Lucida Console" w:cs="Times New Roman"/>
      <w:color w:val="auto"/>
      <w:szCs w:val="16"/>
    </w:rPr>
  </w:style>
  <w:style w:type="paragraph" w:customStyle="1" w:styleId="Step">
    <w:name w:val="Step"/>
    <w:basedOn w:val="Normal"/>
    <w:rsid w:val="00EB0793"/>
    <w:pPr>
      <w:keepLines/>
      <w:numPr>
        <w:numId w:val="7"/>
      </w:numPr>
      <w:spacing w:after="60" w:line="240" w:lineRule="exact"/>
      <w:jc w:val="both"/>
    </w:pPr>
    <w:rPr>
      <w:rFonts w:eastAsia="Times New Roman" w:cs="Times New Roman"/>
      <w:bCs/>
      <w:color w:val="auto"/>
      <w:szCs w:val="20"/>
    </w:rPr>
  </w:style>
  <w:style w:type="paragraph" w:customStyle="1" w:styleId="StepContinuation">
    <w:name w:val="Step Continuation"/>
    <w:basedOn w:val="Step"/>
    <w:next w:val="Step"/>
    <w:rsid w:val="00EB0793"/>
    <w:pPr>
      <w:numPr>
        <w:numId w:val="0"/>
      </w:numPr>
      <w:ind w:left="902"/>
    </w:pPr>
  </w:style>
  <w:style w:type="character" w:customStyle="1" w:styleId="CodeBodyCharChar">
    <w:name w:val="Code: Body Char Char"/>
    <w:basedOn w:val="DefaultParagraphFont"/>
    <w:rsid w:val="00EB0793"/>
    <w:rPr>
      <w:rFonts w:ascii="Lucida Console" w:hAnsi="Lucida Console" w:cs="Times New Roman"/>
      <w:sz w:val="16"/>
      <w:szCs w:val="16"/>
      <w:lang w:val="en-GB" w:eastAsia="en-US" w:bidi="ar-SA"/>
    </w:rPr>
  </w:style>
  <w:style w:type="paragraph" w:styleId="ListParagraph">
    <w:name w:val="List Paragraph"/>
    <w:basedOn w:val="Normal"/>
    <w:uiPriority w:val="34"/>
    <w:rsid w:val="00A0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otter\Desktop\Spring14Dev\IT\A4%20handouts\HAND_A4_Landscape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0DB1F68FD3F16A46B1E9E6F85F8892E1" ma:contentTypeVersion="0" ma:contentTypeDescription="Base content type which represents courseware documents" ma:contentTypeScope="" ma:versionID="2b8b2f2f878fff5a50bbfa681bcbf75c">
  <xsd:schema xmlns:xsd="http://www.w3.org/2001/XMLSchema" xmlns:xs="http://www.w3.org/2001/XMLSchema" xmlns:p="http://schemas.microsoft.com/office/2006/metadata/properties" xmlns:ns2="851B1AFE-BC03-421D-A91C-05023257746A" targetNamespace="http://schemas.microsoft.com/office/2006/metadata/properties" ma:root="true" ma:fieldsID="393c6134fbcb8b0deff742b4282b83b4" ns2:_="">
    <xsd:import namespace="851B1AFE-BC03-421D-A91C-05023257746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1AFE-BC03-421D-A91C-05023257746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ookTypeField0 xmlns="851B1AFE-BC03-421D-A91C-05023257746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851B1AFE-BC03-421D-A91C-05023257746A">false</IsBuildFile>
    <SequenceNumber xmlns="851B1AFE-BC03-421D-A91C-05023257746A">5</SequenceNumb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CD41-92D8-4D3F-8BE4-EBD8D96B3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B1AFE-BC03-421D-A91C-050232577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87CAD-3421-4663-AEBC-F28CB0B14818}">
  <ds:schemaRefs>
    <ds:schemaRef ds:uri="http://schemas.microsoft.com/sharepoint/v3/contenttype/forms"/>
  </ds:schemaRefs>
</ds:datastoreItem>
</file>

<file path=customXml/itemProps3.xml><?xml version="1.0" encoding="utf-8"?>
<ds:datastoreItem xmlns:ds="http://schemas.openxmlformats.org/officeDocument/2006/customXml" ds:itemID="{AF853C27-62A9-47D9-AFCA-7DE663F5DE54}">
  <ds:schemaRefs>
    <ds:schemaRef ds:uri="http://schemas.microsoft.com/office/2006/metadata/properties"/>
    <ds:schemaRef ds:uri="http://schemas.microsoft.com/office/infopath/2007/PartnerControls"/>
    <ds:schemaRef ds:uri="851B1AFE-BC03-421D-A91C-05023257746A"/>
  </ds:schemaRefs>
</ds:datastoreItem>
</file>

<file path=customXml/itemProps4.xml><?xml version="1.0" encoding="utf-8"?>
<ds:datastoreItem xmlns:ds="http://schemas.openxmlformats.org/officeDocument/2006/customXml" ds:itemID="{4FCDE789-6032-4387-A867-2ABB3533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HAND_A4_Landscape_Handout_2013_v1.0.dotx</Template>
  <TotalTime>0</TotalTime>
  <Pages>9</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EG_03b_Exceptions - when things go wrong</vt:lpstr>
    </vt:vector>
  </TitlesOfParts>
  <Company>QA Ltd</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EG_03b_Exceptions - when things go wrong</dc:title>
  <dc:creator>Steve Potter</dc:creator>
  <cp:lastModifiedBy>Admin</cp:lastModifiedBy>
  <cp:revision>2</cp:revision>
  <cp:lastPrinted>2015-03-30T09:13:00Z</cp:lastPrinted>
  <dcterms:created xsi:type="dcterms:W3CDTF">2019-04-26T08:53:00Z</dcterms:created>
  <dcterms:modified xsi:type="dcterms:W3CDTF">2019-04-26T08:53:00Z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1500</vt:r8>
  </property>
  <property fmtid="{D5CDD505-2E9C-101B-9397-08002B2CF9AE}" pid="3" name="ContentTypeId">
    <vt:lpwstr>0x010100F0967B7CEE8D417F966757887D9466FB000DB1F68FD3F16A46B1E9E6F85F8892E1</vt:lpwstr>
  </property>
  <property fmtid="{D5CDD505-2E9C-101B-9397-08002B2CF9AE}" pid="4" name="BookType">
    <vt:lpwstr>6</vt:lpwstr>
  </property>
</Properties>
</file>